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B82803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Backend</w:t>
                                    </w:r>
                                  </w:p>
                                </w:sdtContent>
                              </w:sdt>
                              <w:bookmarkEnd w:id="1" w:displacedByCustomXml="prev"/>
                              <w:p w:rsidR="00BA3F1E" w:rsidRDefault="00D1739E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6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Plan</w:t>
                                    </w:r>
                                    <w:r w:rsidR="00B8280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9630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van aanpak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2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B82803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Backend</w:t>
                              </w:r>
                            </w:p>
                          </w:sdtContent>
                        </w:sdt>
                        <w:bookmarkEnd w:id="2" w:displacedByCustomXml="prev"/>
                        <w:p w:rsidR="00BA3F1E" w:rsidRDefault="00D1739E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6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Plan</w:t>
                              </w:r>
                              <w:r w:rsidR="00B8280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9630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van aanpak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v.d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Bosh</w:t>
                                </w:r>
                                <w:proofErr w:type="spellEnd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  <w:proofErr w:type="spellEnd"/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2016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19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Projectleider: M. </w:t>
                                </w:r>
                                <w:proofErr w:type="spellStart"/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Boukiour</w:t>
                                </w:r>
                                <w:proofErr w:type="spellEnd"/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6-3-2018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v.d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Bosh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2016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19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6-3-2018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B82803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097893" w:history="1">
            <w:r w:rsidR="00B82803" w:rsidRPr="008B6BA7">
              <w:rPr>
                <w:rStyle w:val="Hyperlink"/>
                <w:noProof/>
              </w:rPr>
              <w:t>Inleiding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_Toc508097893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2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D1739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4" w:history="1">
            <w:r w:rsidR="00B82803" w:rsidRPr="008B6BA7">
              <w:rPr>
                <w:rStyle w:val="Hyperlink"/>
                <w:noProof/>
              </w:rPr>
              <w:t>Doel Stelling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_Toc508097894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3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D1739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5" w:history="1">
            <w:r w:rsidR="00B82803" w:rsidRPr="008B6BA7">
              <w:rPr>
                <w:rStyle w:val="Hyperlink"/>
                <w:noProof/>
              </w:rPr>
              <w:t>Omschrijving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_Toc508097895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4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D1739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6" w:history="1">
            <w:r w:rsidR="00B82803" w:rsidRPr="008B6BA7">
              <w:rPr>
                <w:rStyle w:val="Hyperlink"/>
                <w:noProof/>
              </w:rPr>
              <w:t>Projectgroep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_Toc508097896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5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D1739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7" w:history="1">
            <w:r w:rsidR="00B82803" w:rsidRPr="008B6BA7">
              <w:rPr>
                <w:rStyle w:val="Hyperlink"/>
                <w:noProof/>
              </w:rPr>
              <w:t>Benodigdheden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_Toc508097897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6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D1739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8" w:history="1">
            <w:r w:rsidR="00B82803" w:rsidRPr="008B6BA7">
              <w:rPr>
                <w:rStyle w:val="Hyperlink"/>
                <w:noProof/>
              </w:rPr>
              <w:t>Planning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_Toc508097898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7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B82803" w:rsidRDefault="00D1739E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097899" w:history="1">
            <w:r w:rsidR="00B82803" w:rsidRPr="008B6BA7">
              <w:rPr>
                <w:rStyle w:val="Hyperlink"/>
                <w:noProof/>
              </w:rPr>
              <w:t>Takenlijst</w:t>
            </w:r>
            <w:r w:rsidR="00B82803">
              <w:rPr>
                <w:noProof/>
                <w:webHidden/>
              </w:rPr>
              <w:tab/>
            </w:r>
            <w:r w:rsidR="00B82803">
              <w:rPr>
                <w:noProof/>
                <w:webHidden/>
              </w:rPr>
              <w:fldChar w:fldCharType="begin"/>
            </w:r>
            <w:r w:rsidR="00B82803">
              <w:rPr>
                <w:noProof/>
                <w:webHidden/>
              </w:rPr>
              <w:instrText xml:space="preserve"> PAGEREF _Toc508097899 \h </w:instrText>
            </w:r>
            <w:r w:rsidR="00B82803">
              <w:rPr>
                <w:noProof/>
                <w:webHidden/>
              </w:rPr>
            </w:r>
            <w:r w:rsidR="00B82803">
              <w:rPr>
                <w:noProof/>
                <w:webHidden/>
              </w:rPr>
              <w:fldChar w:fldCharType="separate"/>
            </w:r>
            <w:r w:rsidR="00B82803">
              <w:rPr>
                <w:noProof/>
                <w:webHidden/>
              </w:rPr>
              <w:t>8</w:t>
            </w:r>
            <w:r w:rsidR="00B82803"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Pr="007F65CB" w:rsidRDefault="00B82803" w:rsidP="007F65CB">
      <w:pPr>
        <w:pStyle w:val="Kop1"/>
      </w:pPr>
      <w:bookmarkStart w:id="3" w:name="_Toc508097893"/>
      <w:r>
        <w:lastRenderedPageBreak/>
        <w:t>Inleiding</w:t>
      </w:r>
      <w:bookmarkEnd w:id="3"/>
    </w:p>
    <w:p w:rsidR="000C0D3C" w:rsidRPr="00644ED8" w:rsidRDefault="00644ED8" w:rsidP="00644E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2"/>
          <w:szCs w:val="22"/>
        </w:rPr>
        <w:t>[</w:t>
      </w:r>
      <w:r w:rsidRPr="00644ED8">
        <w:rPr>
          <w:rFonts w:ascii="Palatino Linotype" w:eastAsia="Times New Roman" w:hAnsi="Palatino Linotype" w:cs="Times New Roman"/>
          <w:color w:val="000000"/>
          <w:sz w:val="22"/>
          <w:szCs w:val="22"/>
        </w:rPr>
        <w:t>Algemene informatie over de inhoud van het document (Plan van Aanpak) zelf.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0C0D3C">
        <w:br w:type="page"/>
      </w:r>
    </w:p>
    <w:p w:rsidR="000C0D3C" w:rsidRPr="000C0D3C" w:rsidRDefault="00B82803" w:rsidP="007F65CB">
      <w:pPr>
        <w:pStyle w:val="Kop1"/>
      </w:pPr>
      <w:bookmarkStart w:id="4" w:name="_Toc508097894"/>
      <w:r>
        <w:lastRenderedPageBreak/>
        <w:t>Doel Stelling</w:t>
      </w:r>
      <w:bookmarkEnd w:id="4"/>
    </w:p>
    <w:p w:rsidR="000C0D3C" w:rsidRPr="00644ED8" w:rsidRDefault="00644ED8" w:rsidP="00644E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2"/>
          <w:szCs w:val="22"/>
        </w:rPr>
        <w:t>[</w:t>
      </w:r>
      <w:r w:rsidRPr="00644ED8">
        <w:rPr>
          <w:rFonts w:ascii="Palatino Linotype" w:eastAsia="Times New Roman" w:hAnsi="Palatino Linotype" w:cs="Times New Roman"/>
          <w:color w:val="000000"/>
          <w:sz w:val="22"/>
          <w:szCs w:val="22"/>
        </w:rPr>
        <w:t>Wat is het doel van het project.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5" w:name="_Toc508097895"/>
      <w:r>
        <w:lastRenderedPageBreak/>
        <w:t>Omschrijving</w:t>
      </w:r>
      <w:bookmarkEnd w:id="5"/>
    </w:p>
    <w:p w:rsidR="00B82803" w:rsidRDefault="00644ED8" w:rsidP="00644ED8">
      <w:pPr>
        <w:pStyle w:val="Normaalweb"/>
        <w:spacing w:before="0" w:beforeAutospacing="0" w:after="200" w:afterAutospacing="0"/>
      </w:pPr>
      <w:r>
        <w:t>[</w:t>
      </w:r>
      <w:r w:rsidRPr="00644ED8">
        <w:rPr>
          <w:rFonts w:ascii="Palatino Linotype" w:hAnsi="Palatino Linotype"/>
          <w:color w:val="000000"/>
          <w:sz w:val="22"/>
          <w:szCs w:val="22"/>
        </w:rPr>
        <w:t>Omschrijving van de applicatie: welke functionaliteiten heeft het.</w:t>
      </w:r>
      <w:r>
        <w:rPr>
          <w:rFonts w:ascii="Palatino Linotype" w:hAnsi="Palatino Linotype"/>
          <w:color w:val="000000"/>
          <w:sz w:val="22"/>
          <w:szCs w:val="22"/>
        </w:rPr>
        <w:t>]</w:t>
      </w:r>
    </w:p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6" w:name="_Toc508097896"/>
      <w:r>
        <w:lastRenderedPageBreak/>
        <w:t>Projectgroep</w:t>
      </w:r>
      <w:bookmarkEnd w:id="6"/>
    </w:p>
    <w:p w:rsidR="00644ED8" w:rsidRPr="00644ED8" w:rsidRDefault="00644ED8" w:rsidP="00644ED8">
      <w:pPr>
        <w:spacing w:before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color w:val="000000"/>
          <w:sz w:val="22"/>
          <w:szCs w:val="22"/>
        </w:rPr>
        <w:t>[</w:t>
      </w:r>
      <w:r w:rsidRPr="00644ED8">
        <w:rPr>
          <w:rFonts w:ascii="Palatino Linotype" w:eastAsia="Times New Roman" w:hAnsi="Palatino Linotype" w:cs="Times New Roman"/>
          <w:color w:val="000000"/>
          <w:sz w:val="22"/>
          <w:szCs w:val="22"/>
        </w:rPr>
        <w:t>Wie zijn betrokken bij het project (inclusief de klant) en wat is hun email en functie. Maak een nette tabel met 3 kolommen: Naam, E-mailadres en Functie.</w:t>
      </w:r>
      <w:r>
        <w:rPr>
          <w:rFonts w:ascii="Palatino Linotype" w:eastAsia="Times New Roman" w:hAnsi="Palatino Linotype" w:cs="Times New Roman"/>
          <w:color w:val="000000"/>
          <w:sz w:val="22"/>
          <w:szCs w:val="22"/>
        </w:rPr>
        <w:t>]</w:t>
      </w:r>
    </w:p>
    <w:p w:rsidR="00B82803" w:rsidRDefault="00B82803" w:rsidP="00B82803"/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7" w:name="_Toc508097897"/>
      <w:r>
        <w:lastRenderedPageBreak/>
        <w:t>Benodigdheden</w:t>
      </w:r>
      <w:bookmarkEnd w:id="7"/>
    </w:p>
    <w:p w:rsidR="00B82803" w:rsidRDefault="00644ED8" w:rsidP="00644ED8">
      <w:pPr>
        <w:pStyle w:val="Normaalweb"/>
        <w:spacing w:before="0" w:beforeAutospacing="0" w:after="200" w:afterAutospacing="0"/>
      </w:pPr>
      <w:r>
        <w:t>[</w:t>
      </w:r>
      <w:r w:rsidRPr="00644ED8">
        <w:rPr>
          <w:rFonts w:ascii="Palatino Linotype" w:hAnsi="Palatino Linotype"/>
          <w:color w:val="000000"/>
          <w:sz w:val="22"/>
          <w:szCs w:val="22"/>
        </w:rPr>
        <w:t xml:space="preserve">Wat heeft jullie projectgroep nodig, denk aan software, hardware en overige zaken. Beperk je tot belangrijkste zaken (in het document Ontwikkelomgeving maak je een compleet overzicht van de </w:t>
      </w:r>
      <w:proofErr w:type="spellStart"/>
      <w:r w:rsidRPr="00644ED8">
        <w:rPr>
          <w:rFonts w:ascii="Palatino Linotype" w:hAnsi="Palatino Linotype"/>
          <w:color w:val="000000"/>
          <w:sz w:val="22"/>
          <w:szCs w:val="22"/>
        </w:rPr>
        <w:t>benodigheden</w:t>
      </w:r>
      <w:proofErr w:type="spellEnd"/>
      <w:r w:rsidRPr="00644ED8">
        <w:rPr>
          <w:rFonts w:ascii="Palatino Linotype" w:hAnsi="Palatino Linotype"/>
          <w:color w:val="000000"/>
          <w:sz w:val="22"/>
          <w:szCs w:val="22"/>
        </w:rPr>
        <w:t>).</w:t>
      </w:r>
      <w:r>
        <w:rPr>
          <w:rFonts w:ascii="Palatino Linotype" w:hAnsi="Palatino Linotype"/>
          <w:color w:val="000000"/>
          <w:sz w:val="22"/>
          <w:szCs w:val="22"/>
        </w:rPr>
        <w:t>]</w:t>
      </w:r>
    </w:p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8" w:name="_Toc508097898"/>
      <w:r>
        <w:lastRenderedPageBreak/>
        <w:t>Planning</w:t>
      </w:r>
      <w:bookmarkEnd w:id="8"/>
    </w:p>
    <w:p w:rsidR="008D1C08" w:rsidRPr="008D1C08" w:rsidRDefault="008D1C08" w:rsidP="008D1C08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465"/>
        <w:gridCol w:w="1355"/>
        <w:gridCol w:w="768"/>
      </w:tblGrid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Planning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Taak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Begindatum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Einddatum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Duur </w:t>
            </w: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Ontwerpen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Realiseren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Testen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1C08" w:rsidRPr="008D1C08" w:rsidTr="008D1C08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C08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Implementeren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115" w:type="dxa"/>
            </w:tcMar>
            <w:hideMark/>
          </w:tcPr>
          <w:p w:rsidR="008D1C08" w:rsidRPr="008D1C08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2803" w:rsidRDefault="00B82803" w:rsidP="00B82803"/>
    <w:p w:rsidR="00B82803" w:rsidRDefault="00B82803">
      <w:r>
        <w:br w:type="page"/>
      </w:r>
    </w:p>
    <w:p w:rsidR="00B82803" w:rsidRDefault="00B82803" w:rsidP="00B82803">
      <w:pPr>
        <w:pStyle w:val="Kop1"/>
      </w:pPr>
      <w:bookmarkStart w:id="9" w:name="_Toc508097899"/>
      <w:r>
        <w:lastRenderedPageBreak/>
        <w:t>Takenlijst</w:t>
      </w:r>
      <w:bookmarkEnd w:id="9"/>
    </w:p>
    <w:p w:rsidR="001C4E96" w:rsidRPr="001C4E96" w:rsidRDefault="001C4E96" w:rsidP="001C4E96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1406"/>
        <w:gridCol w:w="1296"/>
        <w:gridCol w:w="1268"/>
        <w:gridCol w:w="2410"/>
      </w:tblGrid>
      <w:tr w:rsidR="001C4E96" w:rsidRPr="001C4E96" w:rsidTr="007A412D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>Subtaak</w:t>
            </w:r>
            <w:proofErr w:type="spellEnd"/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Begindatum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Einddatum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Duur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1C4E96" w:rsidRDefault="001C4E96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96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Betrokkenen </w:t>
            </w:r>
          </w:p>
        </w:tc>
      </w:tr>
      <w:tr w:rsidR="001C4E96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8D1C08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Times New Roman" w:eastAsia="Times New Roman" w:hAnsi="Times New Roman" w:cs="Times New Roman"/>
                <w:sz w:val="24"/>
                <w:szCs w:val="24"/>
              </w:rPr>
              <w:t>Behoeften analyse schrijven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01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-0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3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-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0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9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-0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3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-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</w:rPr>
              <w:t>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1C4E96" w:rsidP="001C4E96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3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1C4E96" w:rsidRPr="007A412D" w:rsidRDefault="007A412D" w:rsidP="001C4E9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Jelle, Guido, Jasper</w:t>
            </w:r>
          </w:p>
        </w:tc>
      </w:tr>
      <w:tr w:rsidR="008D1C08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7A412D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Plan van A</w:t>
            </w:r>
            <w:r w:rsidR="008D1C08"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anpak schrijven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06-03-2018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09-03-2018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3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Jasper</w:t>
            </w:r>
          </w:p>
        </w:tc>
      </w:tr>
      <w:tr w:rsidR="008D1C08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7A412D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Times New Roman" w:eastAsia="Times New Roman" w:hAnsi="Times New Roman" w:cs="Times New Roman"/>
                <w:sz w:val="24"/>
                <w:szCs w:val="24"/>
              </w:rPr>
              <w:t>Functioneel ontwerp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</w:rPr>
              <w:t>09-03-2018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16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</w:rPr>
              <w:t>-03-2018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7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8D1C08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7A412D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Times New Roman" w:eastAsia="Times New Roman" w:hAnsi="Times New Roman" w:cs="Times New Roman"/>
                <w:sz w:val="24"/>
                <w:szCs w:val="24"/>
              </w:rPr>
              <w:t>Technisch ontwerp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</w:rPr>
              <w:t>16-03-2018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 w:rsidRPr="007A412D">
              <w:rPr>
                <w:rFonts w:ascii="Palatino Linotype" w:eastAsia="Times New Roman" w:hAnsi="Palatino Linotype" w:cs="Times New Roman"/>
                <w:color w:val="000000"/>
              </w:rPr>
              <w:t>03-04-2018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18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8D1C08" w:rsidRPr="007A412D" w:rsidRDefault="008D1C08" w:rsidP="008D1C0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412D" w:rsidRPr="001C4E96" w:rsidTr="007A412D">
        <w:trPr>
          <w:trHeight w:val="10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Ontwikkelomgeving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03-04-2018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Times New Roman" w:hAnsi="Palatino Linotype" w:cs="Times New Roman"/>
                <w:color w:val="000000"/>
              </w:rPr>
              <w:t>1</w:t>
            </w:r>
            <w:r w:rsidRPr="007A412D">
              <w:rPr>
                <w:rFonts w:ascii="Palatino Linotype" w:eastAsia="Times New Roman" w:hAnsi="Palatino Linotype" w:cs="Times New Roman"/>
                <w:color w:val="000000"/>
              </w:rPr>
              <w:t>3-04-2018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10 dagen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7A412D" w:rsidRPr="001C4E96" w:rsidTr="007A412D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5" w:type="dxa"/>
              <w:bottom w:w="0" w:type="dxa"/>
              <w:right w:w="56" w:type="dxa"/>
            </w:tcMar>
            <w:hideMark/>
          </w:tcPr>
          <w:p w:rsidR="007A412D" w:rsidRPr="007A412D" w:rsidRDefault="007A412D" w:rsidP="007A412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12D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bookmarkEnd w:id="0"/>
    </w:tbl>
    <w:p w:rsidR="001C4E96" w:rsidRPr="001C4E96" w:rsidRDefault="001C4E96" w:rsidP="001C4E96">
      <w:pPr>
        <w:rPr>
          <w:lang w:val="en-GB"/>
        </w:rPr>
      </w:pPr>
    </w:p>
    <w:sectPr w:rsidR="001C4E96" w:rsidRPr="001C4E96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39E" w:rsidRDefault="00D1739E" w:rsidP="007F65CB">
      <w:pPr>
        <w:spacing w:before="0" w:after="0" w:line="240" w:lineRule="auto"/>
      </w:pPr>
      <w:r>
        <w:separator/>
      </w:r>
    </w:p>
  </w:endnote>
  <w:endnote w:type="continuationSeparator" w:id="0">
    <w:p w:rsidR="00D1739E" w:rsidRDefault="00D1739E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 xml:space="preserve">G. </w:t>
    </w:r>
    <w:proofErr w:type="spellStart"/>
    <w:r w:rsidRPr="00DD3313">
      <w:t>Vosselman</w:t>
    </w:r>
    <w:proofErr w:type="spellEnd"/>
    <w:r w:rsidRPr="00DD3313">
      <w:t xml:space="preserve">, J. Verheugd, J. </w:t>
    </w:r>
    <w:proofErr w:type="spellStart"/>
    <w:r w:rsidRPr="00DD3313">
      <w:t>v.d</w:t>
    </w:r>
    <w:proofErr w:type="spellEnd"/>
    <w:r w:rsidRPr="00DD3313">
      <w:t xml:space="preserve"> </w:t>
    </w:r>
    <w:proofErr w:type="spellStart"/>
    <w:r w:rsidRPr="00DD3313">
      <w:t>Bosh</w:t>
    </w:r>
    <w:proofErr w:type="spellEnd"/>
    <w:r w:rsidRPr="00DD3313">
      <w:t xml:space="preserve">, T. </w:t>
    </w:r>
    <w:proofErr w:type="spellStart"/>
    <w:r w:rsidRPr="00DD3313">
      <w:t>Shamoi</w:t>
    </w:r>
    <w:r>
      <w:t>an</w:t>
    </w:r>
    <w:proofErr w:type="spellEnd"/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A9656D">
      <w:rPr>
        <w:noProof/>
      </w:rPr>
      <w:t>3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0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B82803">
          <w:t>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39E" w:rsidRDefault="00D1739E" w:rsidP="007F65CB">
      <w:pPr>
        <w:spacing w:before="0" w:after="0" w:line="240" w:lineRule="auto"/>
      </w:pPr>
      <w:r>
        <w:separator/>
      </w:r>
    </w:p>
  </w:footnote>
  <w:footnote w:type="continuationSeparator" w:id="0">
    <w:p w:rsidR="00D1739E" w:rsidRDefault="00D1739E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D1739E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803">
          <w:t>Project Backend</w:t>
        </w:r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64B00"/>
    <w:rsid w:val="00075306"/>
    <w:rsid w:val="000760A3"/>
    <w:rsid w:val="00083D32"/>
    <w:rsid w:val="000A7EDA"/>
    <w:rsid w:val="000C0D3C"/>
    <w:rsid w:val="000C43EE"/>
    <w:rsid w:val="00167482"/>
    <w:rsid w:val="001721D1"/>
    <w:rsid w:val="00177E6B"/>
    <w:rsid w:val="001C4E96"/>
    <w:rsid w:val="0029630A"/>
    <w:rsid w:val="0035312E"/>
    <w:rsid w:val="003A5924"/>
    <w:rsid w:val="00581572"/>
    <w:rsid w:val="00644ED8"/>
    <w:rsid w:val="00667E3F"/>
    <w:rsid w:val="006C027F"/>
    <w:rsid w:val="0072440D"/>
    <w:rsid w:val="00771138"/>
    <w:rsid w:val="007A412D"/>
    <w:rsid w:val="007F65CB"/>
    <w:rsid w:val="0080608F"/>
    <w:rsid w:val="00892F37"/>
    <w:rsid w:val="008D1C08"/>
    <w:rsid w:val="008E6884"/>
    <w:rsid w:val="008F2E34"/>
    <w:rsid w:val="00906250"/>
    <w:rsid w:val="009521E5"/>
    <w:rsid w:val="00A9656D"/>
    <w:rsid w:val="00AA418C"/>
    <w:rsid w:val="00B82803"/>
    <w:rsid w:val="00BA3F1E"/>
    <w:rsid w:val="00BC0CEF"/>
    <w:rsid w:val="00C7561D"/>
    <w:rsid w:val="00D1739E"/>
    <w:rsid w:val="00D85789"/>
    <w:rsid w:val="00DD3313"/>
    <w:rsid w:val="00DE3EB9"/>
    <w:rsid w:val="00E1293E"/>
    <w:rsid w:val="00E24FDD"/>
    <w:rsid w:val="00E74B25"/>
    <w:rsid w:val="00E7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24B513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9"/>
    <w:rsid w:val="000C6519"/>
    <w:rsid w:val="0040096B"/>
    <w:rsid w:val="004A2DED"/>
    <w:rsid w:val="008D5C8E"/>
    <w:rsid w:val="00A343AC"/>
    <w:rsid w:val="00D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EF0E0-EAFB-449F-B7BA-A4226526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30</TotalTime>
  <Pages>9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Backend</dc:title>
  <dc:subject>Plan van aanpak</dc:subject>
  <dc:creator>Jasper Verheugd</dc:creator>
  <cp:keywords/>
  <dc:description/>
  <cp:lastModifiedBy>Jasper</cp:lastModifiedBy>
  <cp:revision>15</cp:revision>
  <dcterms:created xsi:type="dcterms:W3CDTF">2018-02-16T10:10:00Z</dcterms:created>
  <dcterms:modified xsi:type="dcterms:W3CDTF">2018-03-06T10:21:00Z</dcterms:modified>
  <cp:contentStatus>1.0</cp:contentStatus>
</cp:coreProperties>
</file>