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:rsidR="00BA3F1E" w:rsidRDefault="00BA3F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F66DC2" wp14:editId="75D3E3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BA3F1E" w:rsidRDefault="0047373A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:rsidR="00BA3F1E" w:rsidRDefault="0047373A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Behoefte analyse</w:t>
                                </w:r>
                              </w:p>
                              <w:p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FF66D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BA3F1E" w:rsidRDefault="0047373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:rsidR="00BA3F1E" w:rsidRDefault="0047373A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Behoefte analyse</w:t>
                          </w:r>
                        </w:p>
                        <w:p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73B69105" wp14:editId="3DE65C2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0C0D3C" w:rsidRDefault="0080608F" w:rsidP="000C0D3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96A67BC" wp14:editId="121A852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47373A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9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47373A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9-3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6A67BC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47373A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9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7373A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9-3</w:t>
                              </w:r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:rsidR="00681E8C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349025" w:history="1">
            <w:r w:rsidR="00681E8C" w:rsidRPr="00391A0B">
              <w:rPr>
                <w:rStyle w:val="Hyperlink"/>
                <w:noProof/>
              </w:rPr>
              <w:t>Voorwoord</w:t>
            </w:r>
            <w:r w:rsidR="00681E8C">
              <w:rPr>
                <w:noProof/>
                <w:webHidden/>
              </w:rPr>
              <w:tab/>
            </w:r>
            <w:r w:rsidR="00681E8C">
              <w:rPr>
                <w:noProof/>
                <w:webHidden/>
              </w:rPr>
              <w:fldChar w:fldCharType="begin"/>
            </w:r>
            <w:r w:rsidR="00681E8C">
              <w:rPr>
                <w:noProof/>
                <w:webHidden/>
              </w:rPr>
              <w:instrText xml:space="preserve"> PAGEREF _Toc508349025 \h </w:instrText>
            </w:r>
            <w:r w:rsidR="00681E8C">
              <w:rPr>
                <w:noProof/>
                <w:webHidden/>
              </w:rPr>
            </w:r>
            <w:r w:rsidR="00681E8C">
              <w:rPr>
                <w:noProof/>
                <w:webHidden/>
              </w:rPr>
              <w:fldChar w:fldCharType="separate"/>
            </w:r>
            <w:r w:rsidR="00681E8C">
              <w:rPr>
                <w:noProof/>
                <w:webHidden/>
              </w:rPr>
              <w:t>2</w:t>
            </w:r>
            <w:r w:rsidR="00681E8C">
              <w:rPr>
                <w:noProof/>
                <w:webHidden/>
              </w:rPr>
              <w:fldChar w:fldCharType="end"/>
            </w:r>
          </w:hyperlink>
        </w:p>
        <w:p w:rsidR="00681E8C" w:rsidRDefault="00681E8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349026" w:history="1">
            <w:r w:rsidRPr="00391A0B">
              <w:rPr>
                <w:rStyle w:val="Hyperlink"/>
                <w:noProof/>
              </w:rPr>
              <w:t>behoefte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1E8C" w:rsidRDefault="00681E8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349027" w:history="1">
            <w:r w:rsidRPr="00391A0B">
              <w:rPr>
                <w:rStyle w:val="Hyperlink"/>
                <w:noProof/>
              </w:rPr>
              <w:t>Tot slot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_Toc508349027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:rsidR="007F65CB" w:rsidRPr="007F65CB" w:rsidRDefault="000C0D3C">
      <w:r>
        <w:br w:type="page"/>
      </w:r>
      <w:bookmarkStart w:id="2" w:name="_GoBack"/>
      <w:bookmarkEnd w:id="2"/>
    </w:p>
    <w:p w:rsidR="000C0D3C" w:rsidRDefault="00667E3F" w:rsidP="007F65CB">
      <w:pPr>
        <w:pStyle w:val="Kop1"/>
      </w:pPr>
      <w:bookmarkStart w:id="3" w:name="_Toc508349025"/>
      <w:r>
        <w:lastRenderedPageBreak/>
        <w:t>Voorwoord</w:t>
      </w:r>
      <w:bookmarkEnd w:id="3"/>
    </w:p>
    <w:p w:rsidR="00BB15E4" w:rsidRDefault="00BB15E4" w:rsidP="00BB15E4"/>
    <w:p w:rsidR="00BB15E4" w:rsidRDefault="00BB15E4" w:rsidP="00BB15E4"/>
    <w:p w:rsidR="00681E8C" w:rsidRDefault="00681E8C">
      <w:pPr>
        <w:rPr>
          <w:caps/>
          <w:color w:val="FFFFFF" w:themeColor="background1"/>
          <w:spacing w:val="15"/>
          <w:sz w:val="40"/>
          <w:szCs w:val="44"/>
        </w:rPr>
      </w:pPr>
      <w:r>
        <w:br w:type="page"/>
      </w:r>
    </w:p>
    <w:p w:rsidR="00BB15E4" w:rsidRDefault="00BB15E4" w:rsidP="00BB15E4">
      <w:pPr>
        <w:pStyle w:val="Kop1"/>
      </w:pPr>
      <w:bookmarkStart w:id="4" w:name="_Toc508349026"/>
      <w:r>
        <w:lastRenderedPageBreak/>
        <w:t>behoefte analyse</w:t>
      </w:r>
      <w:bookmarkEnd w:id="4"/>
    </w:p>
    <w:p w:rsidR="00BB15E4" w:rsidRDefault="00BB15E4" w:rsidP="00BB15E4"/>
    <w:p w:rsidR="000C0D3C" w:rsidRDefault="000C0D3C" w:rsidP="00BB15E4"/>
    <w:p w:rsidR="00681E8C" w:rsidRPr="00BB15E4" w:rsidRDefault="00681E8C" w:rsidP="00BB15E4">
      <w:r>
        <w:br w:type="page"/>
      </w:r>
    </w:p>
    <w:p w:rsidR="000C0D3C" w:rsidRPr="000C0D3C" w:rsidRDefault="000C0D3C" w:rsidP="007F65CB">
      <w:pPr>
        <w:pStyle w:val="Kop1"/>
      </w:pPr>
      <w:bookmarkStart w:id="5" w:name="_Toc508349027"/>
      <w:r w:rsidRPr="000C0D3C">
        <w:lastRenderedPageBreak/>
        <w:t>Tot slot</w:t>
      </w:r>
      <w:bookmarkEnd w:id="5"/>
    </w:p>
    <w:p w:rsidR="000C0D3C" w:rsidRPr="000C0D3C" w:rsidRDefault="000C0D3C" w:rsidP="000C0D3C"/>
    <w:sectPr w:rsidR="000C0D3C" w:rsidRPr="000C0D3C" w:rsidSect="00BA3F1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76A" w:rsidRDefault="0055576A" w:rsidP="007F65CB">
      <w:pPr>
        <w:spacing w:before="0" w:after="0" w:line="240" w:lineRule="auto"/>
      </w:pPr>
      <w:r>
        <w:separator/>
      </w:r>
    </w:p>
  </w:endnote>
  <w:endnote w:type="continuationSeparator" w:id="0">
    <w:p w:rsidR="0055576A" w:rsidRDefault="0055576A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47373A">
      <w:t>.</w:t>
    </w:r>
    <w:r w:rsidRPr="00DD3313">
      <w:t xml:space="preserve"> Bos</w:t>
    </w:r>
    <w:r w:rsidR="0047373A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 w:rsidR="0047373A">
      <w:t>9-3-18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76A" w:rsidRDefault="0055576A" w:rsidP="007F65CB">
      <w:pPr>
        <w:spacing w:before="0" w:after="0" w:line="240" w:lineRule="auto"/>
      </w:pPr>
      <w:r>
        <w:separator/>
      </w:r>
    </w:p>
  </w:footnote>
  <w:footnote w:type="continuationSeparator" w:id="0">
    <w:p w:rsidR="0055576A" w:rsidRDefault="0055576A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EB9" w:rsidRPr="00DE3EB9" w:rsidRDefault="0055576A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47373A">
          <w:t>Cronesteyn</w:t>
        </w:r>
        <w:proofErr w:type="spellEnd"/>
      </w:sdtContent>
    </w:sdt>
  </w:p>
  <w:p w:rsidR="00892F37" w:rsidRDefault="0080608F">
    <w:pPr>
      <w:pStyle w:val="Kopteks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1B3C91" wp14:editId="0102BC83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DA"/>
    <w:rsid w:val="00075306"/>
    <w:rsid w:val="000760A3"/>
    <w:rsid w:val="00083D32"/>
    <w:rsid w:val="000A7EDA"/>
    <w:rsid w:val="000C0D3C"/>
    <w:rsid w:val="000C43EE"/>
    <w:rsid w:val="00167482"/>
    <w:rsid w:val="001721D1"/>
    <w:rsid w:val="00177E6B"/>
    <w:rsid w:val="0047373A"/>
    <w:rsid w:val="0055576A"/>
    <w:rsid w:val="00581572"/>
    <w:rsid w:val="00667E3F"/>
    <w:rsid w:val="00681E8C"/>
    <w:rsid w:val="006C027F"/>
    <w:rsid w:val="007F65CB"/>
    <w:rsid w:val="0080608F"/>
    <w:rsid w:val="00892F37"/>
    <w:rsid w:val="008E6884"/>
    <w:rsid w:val="008F2E34"/>
    <w:rsid w:val="00906250"/>
    <w:rsid w:val="00AA418C"/>
    <w:rsid w:val="00BA3F1E"/>
    <w:rsid w:val="00BB15E4"/>
    <w:rsid w:val="00BC0CEF"/>
    <w:rsid w:val="00C7561D"/>
    <w:rsid w:val="00D61814"/>
    <w:rsid w:val="00D85789"/>
    <w:rsid w:val="00DD3313"/>
    <w:rsid w:val="00DE3EB9"/>
    <w:rsid w:val="00E1293E"/>
    <w:rsid w:val="00E24FDD"/>
    <w:rsid w:val="00E74B25"/>
    <w:rsid w:val="00E76F9A"/>
    <w:rsid w:val="00E8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FDF75A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DC55E-8F20-411B-9900-9CC86784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3</TotalTime>
  <Pages>5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ProjectNaam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/>
  <dc:creator>Jasper Verheugd</dc:creator>
  <cp:keywords/>
  <dc:description/>
  <cp:lastModifiedBy>Jelle van den Bosch</cp:lastModifiedBy>
  <cp:revision>5</cp:revision>
  <dcterms:created xsi:type="dcterms:W3CDTF">2018-03-09T07:52:00Z</dcterms:created>
  <dcterms:modified xsi:type="dcterms:W3CDTF">2018-03-09T07:54:00Z</dcterms:modified>
  <cp:contentStatus>1.0</cp:contentStatus>
</cp:coreProperties>
</file>