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875854412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30CCEE52" w14:textId="77777777" w:rsidR="00BA3F1E" w:rsidRDefault="00BA3F1E" w:rsidP="00BA3F1E">
          <w:pPr>
            <w:pStyle w:val="Geenafstand"/>
            <w:tabs>
              <w:tab w:val="left" w:pos="8789"/>
            </w:tabs>
            <w:rPr>
              <w:sz w:val="2"/>
            </w:rPr>
          </w:pPr>
        </w:p>
        <w:p w14:paraId="40DF7D4E" w14:textId="77777777" w:rsidR="00BA3F1E" w:rsidRDefault="00BA3F1E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B79EAC9" wp14:editId="5F30CA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3580" cy="1381125"/>
                    <wp:effectExtent l="0" t="0" r="0" b="3810"/>
                    <wp:wrapNone/>
                    <wp:docPr id="62" name="Tekstvak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381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507076590" w:displacedByCustomXml="next"/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148049672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A0C1A17" w14:textId="77777777" w:rsidR="00BA3F1E" w:rsidRDefault="0056418D">
                                    <w:pPr>
                                      <w:pStyle w:val="Geenafstan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Cronesteyn</w:t>
                                    </w:r>
                                  </w:p>
                                </w:sdtContent>
                              </w:sdt>
                              <w:bookmarkEnd w:id="0" w:displacedByCustomXml="prev"/>
                              <w:p w14:paraId="0D519C41" w14:textId="77777777" w:rsidR="00BA3F1E" w:rsidRDefault="000E6D52">
                                <w:pPr>
                                  <w:pStyle w:val="Geenafstand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34800200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57B6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  <w:r w:rsidR="00BA3F1E">
                                  <w:t xml:space="preserve"> </w:t>
                                </w:r>
                              </w:p>
                              <w:p w14:paraId="0EE4306D" w14:textId="77777777" w:rsidR="00BA3F1E" w:rsidRDefault="00BA3F1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B79EAC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62" o:spid="_x0000_s1026" type="#_x0000_t202" style="position:absolute;margin-left:0;margin-top:0;width:455.4pt;height:108.75pt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" filled="f" stroked="f" strokeweight=".5pt">
                    <v:textbox style="mso-fit-shape-to-text:t">
                      <w:txbxContent>
                        <w:bookmarkStart w:id="1" w:name="_Hlk507076590" w:displacedByCustomXml="next"/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48049672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A0C1A17" w14:textId="77777777" w:rsidR="00BA3F1E" w:rsidRDefault="0056418D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Cronesteyn</w:t>
                              </w:r>
                            </w:p>
                          </w:sdtContent>
                        </w:sdt>
                        <w:bookmarkEnd w:id="1" w:displacedByCustomXml="prev"/>
                        <w:p w14:paraId="0D519C41" w14:textId="77777777" w:rsidR="00BA3F1E" w:rsidRDefault="00DD295B">
                          <w:pPr>
                            <w:pStyle w:val="Geenafstand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34800200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857B6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Functioneel ontwerp</w:t>
                              </w:r>
                            </w:sdtContent>
                          </w:sdt>
                          <w:r w:rsidR="00BA3F1E">
                            <w:t xml:space="preserve"> </w:t>
                          </w:r>
                        </w:p>
                        <w:p w14:paraId="0EE4306D" w14:textId="77777777" w:rsidR="00BA3F1E" w:rsidRDefault="00BA3F1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DE4EE5C" wp14:editId="0299359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e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Vrije v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Vrije v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Vrije v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Vrije v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Vrije v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04F6EA08" id="Groe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1vXQ0OYGAACNJgAADgAAAAAAAAAAAAAA&#10;AAAuAgAAZHJzL2Uyb0RvYy54bWxQSwECLQAUAAYACAAAACEACiDUgtoAAAAFAQAADwAAAAAAAAAA&#10;AAAAAABACQAAZHJzL2Rvd25yZXYueG1sUEsFBgAAAAAEAAQA8wAAAEcKAAAAAA==&#10;">
                    <o:lock v:ext="edit" aspectratio="t"/>
                    <v:shape id="Vrije v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8D6F80B" w14:textId="77777777" w:rsidR="000C0D3C" w:rsidRDefault="0080608F" w:rsidP="000C0D3C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A98033" wp14:editId="63A81405">
                    <wp:simplePos x="0" y="0"/>
                    <wp:positionH relativeFrom="page">
                      <wp:posOffset>885825</wp:posOffset>
                    </wp:positionH>
                    <wp:positionV relativeFrom="margin">
                      <wp:posOffset>7392134</wp:posOffset>
                    </wp:positionV>
                    <wp:extent cx="5943600" cy="1497866"/>
                    <wp:effectExtent l="0" t="0" r="7620" b="7620"/>
                    <wp:wrapNone/>
                    <wp:docPr id="69" name="Tekstvak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497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8916B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Namen: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G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Vosselman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Verheugd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J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v.d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Bos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c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h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,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T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Shamoian</w:t>
                                </w:r>
                              </w:p>
                              <w:p w14:paraId="3839995D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Studiejaar: 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201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7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-20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1</w:t>
                                </w:r>
                                <w:r w:rsidR="00B85D7D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p w14:paraId="14BD5CAE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Werkgroep: AMO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a.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04</w:t>
                                </w:r>
                              </w:p>
                              <w:p w14:paraId="3F993529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Projectleider: M. Boukiour</w:t>
                                </w:r>
                              </w:p>
                              <w:p w14:paraId="73993757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Inleverdatum:</w:t>
                                </w:r>
                                <w:r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Publicatiedatum"/>
                                    <w:tag w:val=""/>
                                    <w:id w:val="-2027934048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16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857B6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16</w:t>
                                    </w:r>
                                    <w:r w:rsidR="0035312E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-3-2018</w:t>
                                    </w:r>
                                  </w:sdtContent>
                                </w:sdt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57ECEF74" w14:textId="77777777" w:rsidR="0080608F" w:rsidRPr="00FC415C" w:rsidRDefault="0080608F" w:rsidP="0080608F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r w:rsidRPr="00FC415C"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Status"/>
                                    <w:tag w:val=""/>
                                    <w:id w:val="1080020441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1.0</w:t>
                                    </w:r>
                                  </w:sdtContent>
                                </w:sdt>
                              </w:p>
                              <w:p w14:paraId="37AB0FE1" w14:textId="77777777" w:rsidR="00BA3F1E" w:rsidRDefault="00BA3F1E">
                                <w:pPr>
                                  <w:pStyle w:val="Geenafstand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A98033" id="Tekstvak 69" o:spid="_x0000_s1027" type="#_x0000_t202" style="position:absolute;margin-left:69.75pt;margin-top:582.05pt;width:468pt;height:117.95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" filled="f" stroked="f" strokeweight=".5pt">
                    <v:textbox inset="0,0,0,0">
                      <w:txbxContent>
                        <w:p w14:paraId="3A8916B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Namen: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G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Vosselman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Verheugd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J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v.d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.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Bos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c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h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T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.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Shamoian</w:t>
                          </w:r>
                        </w:p>
                        <w:p w14:paraId="3839995D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Studiejaar: 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201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7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-20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1</w:t>
                          </w:r>
                          <w:r w:rsidR="00B85D7D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8</w:t>
                          </w:r>
                        </w:p>
                        <w:p w14:paraId="14BD5CAE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Werkgroep: AMO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2</w:t>
                          </w: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a.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04</w:t>
                          </w:r>
                        </w:p>
                        <w:p w14:paraId="3F993529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Projectleider: M. Boukiour</w:t>
                          </w:r>
                        </w:p>
                        <w:p w14:paraId="73993757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>Inleverdatum:</w:t>
                          </w:r>
                          <w:r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Publicatiedatum"/>
                              <w:tag w:val=""/>
                              <w:id w:val="-2027934048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16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857B6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16</w:t>
                              </w:r>
                              <w:r w:rsidR="0035312E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-3-2018</w:t>
                              </w:r>
                            </w:sdtContent>
                          </w:sdt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57ECEF74" w14:textId="77777777" w:rsidR="0080608F" w:rsidRPr="00FC415C" w:rsidRDefault="0080608F" w:rsidP="0080608F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r w:rsidRPr="00FC415C"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  <w:t xml:space="preserve">Versie: </w:t>
                          </w: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Status"/>
                              <w:tag w:val=""/>
                              <w:id w:val="1080020441"/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1.0</w:t>
                              </w:r>
                            </w:sdtContent>
                          </w:sdt>
                        </w:p>
                        <w:p w14:paraId="37AB0FE1" w14:textId="77777777" w:rsidR="00BA3F1E" w:rsidRDefault="00BA3F1E">
                          <w:pPr>
                            <w:pStyle w:val="Geenafstand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BA3F1E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667666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F6AE9D" w14:textId="77777777" w:rsidR="000C0D3C" w:rsidRPr="007F65CB" w:rsidRDefault="000C0D3C" w:rsidP="007F65CB">
          <w:pPr>
            <w:pStyle w:val="Kopvaninhoudsopgave"/>
          </w:pPr>
          <w:r w:rsidRPr="007F65CB">
            <w:t>Inhoud</w:t>
          </w:r>
        </w:p>
        <w:p w14:paraId="1795971A" w14:textId="77777777" w:rsidR="005133EB" w:rsidRDefault="000C0D3C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508963561" w:history="1">
            <w:r w:rsidR="005133EB" w:rsidRPr="00D06FA2">
              <w:rPr>
                <w:rStyle w:val="Hyperlink"/>
                <w:noProof/>
              </w:rPr>
              <w:t>Functionaliteiten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_Toc508963561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2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14:paraId="60D280A8" w14:textId="77777777" w:rsidR="005133EB" w:rsidRDefault="000E6D52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2" w:history="1">
            <w:r w:rsidR="005133EB" w:rsidRPr="00D06FA2">
              <w:rPr>
                <w:rStyle w:val="Hyperlink"/>
                <w:noProof/>
              </w:rPr>
              <w:t>Navigatiediagram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_Toc508963562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3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14:paraId="069EA06D" w14:textId="77777777" w:rsidR="005133EB" w:rsidRDefault="000E6D52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3" w:history="1">
            <w:r w:rsidR="005133EB" w:rsidRPr="00D06FA2">
              <w:rPr>
                <w:rStyle w:val="Hyperlink"/>
                <w:noProof/>
              </w:rPr>
              <w:t>Pagina’s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_Toc508963563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4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14:paraId="0E7D1E96" w14:textId="77777777" w:rsidR="005133EB" w:rsidRDefault="000E6D52">
          <w:pPr>
            <w:pStyle w:val="Inhopg1"/>
            <w:tabs>
              <w:tab w:val="right" w:leader="dot" w:pos="9062"/>
            </w:tabs>
            <w:rPr>
              <w:rFonts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08963564" w:history="1">
            <w:r w:rsidR="005133EB" w:rsidRPr="00D06FA2">
              <w:rPr>
                <w:rStyle w:val="Hyperlink"/>
                <w:noProof/>
              </w:rPr>
              <w:t>Schermontwerp</w:t>
            </w:r>
            <w:r w:rsidR="005133EB">
              <w:rPr>
                <w:noProof/>
                <w:webHidden/>
              </w:rPr>
              <w:tab/>
            </w:r>
            <w:r w:rsidR="005133EB">
              <w:rPr>
                <w:noProof/>
                <w:webHidden/>
              </w:rPr>
              <w:fldChar w:fldCharType="begin"/>
            </w:r>
            <w:r w:rsidR="005133EB">
              <w:rPr>
                <w:noProof/>
                <w:webHidden/>
              </w:rPr>
              <w:instrText xml:space="preserve"> PAGEREF _Toc508963564 \h </w:instrText>
            </w:r>
            <w:r w:rsidR="005133EB">
              <w:rPr>
                <w:noProof/>
                <w:webHidden/>
              </w:rPr>
            </w:r>
            <w:r w:rsidR="005133EB">
              <w:rPr>
                <w:noProof/>
                <w:webHidden/>
              </w:rPr>
              <w:fldChar w:fldCharType="separate"/>
            </w:r>
            <w:r w:rsidR="005133EB">
              <w:rPr>
                <w:noProof/>
                <w:webHidden/>
              </w:rPr>
              <w:t>5</w:t>
            </w:r>
            <w:r w:rsidR="005133EB">
              <w:rPr>
                <w:noProof/>
                <w:webHidden/>
              </w:rPr>
              <w:fldChar w:fldCharType="end"/>
            </w:r>
          </w:hyperlink>
        </w:p>
        <w:p w14:paraId="710B21AD" w14:textId="77777777" w:rsidR="000C0D3C" w:rsidRDefault="000C0D3C">
          <w:r>
            <w:rPr>
              <w:rFonts w:cstheme="minorHAnsi"/>
              <w:b/>
              <w:bCs/>
              <w:caps/>
            </w:rPr>
            <w:fldChar w:fldCharType="end"/>
          </w:r>
        </w:p>
      </w:sdtContent>
    </w:sdt>
    <w:p w14:paraId="5317EB19" w14:textId="77777777" w:rsidR="007F65CB" w:rsidRPr="007F65CB" w:rsidRDefault="000C0D3C">
      <w:r>
        <w:br w:type="page"/>
      </w:r>
    </w:p>
    <w:p w14:paraId="57A304A8" w14:textId="77777777" w:rsidR="000C0D3C" w:rsidRPr="007F65CB" w:rsidRDefault="002857B6" w:rsidP="007F65CB">
      <w:pPr>
        <w:pStyle w:val="Kop1"/>
      </w:pPr>
      <w:bookmarkStart w:id="1" w:name="_Toc508963561"/>
      <w:r>
        <w:lastRenderedPageBreak/>
        <w:t>Functionaliteiten</w:t>
      </w:r>
      <w:bookmarkEnd w:id="1"/>
    </w:p>
    <w:p w14:paraId="23F6946C" w14:textId="77777777" w:rsidR="001C4E96" w:rsidRDefault="001C4E96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</w:p>
    <w:p w14:paraId="45A8C295" w14:textId="77777777" w:rsidR="002A32F4" w:rsidRDefault="002A32F4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t>Use case</w:t>
      </w:r>
    </w:p>
    <w:p w14:paraId="763DB5AD" w14:textId="77777777" w:rsidR="002A32F4" w:rsidRDefault="002A32F4">
      <w:pPr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noProof/>
          <w:color w:val="000000"/>
          <w:sz w:val="22"/>
          <w:szCs w:val="22"/>
          <w:lang w:val="en-US" w:eastAsia="en-US"/>
        </w:rPr>
        <w:drawing>
          <wp:inline distT="0" distB="0" distL="0" distR="0" wp14:anchorId="4214FF73" wp14:editId="3A98AD61">
            <wp:extent cx="5615874" cy="4632960"/>
            <wp:effectExtent l="0" t="0" r="444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310" cy="4639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FAF1A" w14:textId="77777777" w:rsidR="002A32F4" w:rsidRDefault="002A32F4">
      <w:pPr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14:paraId="2F9D38A9" w14:textId="77777777" w:rsidR="002A32F4" w:rsidRDefault="002A32F4">
      <w:pPr>
        <w:rPr>
          <w:rFonts w:ascii="Palatino Linotype" w:hAnsi="Palatino Linotype"/>
          <w:noProof/>
          <w:color w:val="000000"/>
          <w:sz w:val="22"/>
          <w:szCs w:val="22"/>
        </w:rPr>
      </w:pPr>
      <w:r>
        <w:rPr>
          <w:rFonts w:ascii="Palatino Linotype" w:hAnsi="Palatino Linotype"/>
          <w:noProof/>
          <w:color w:val="000000"/>
          <w:sz w:val="22"/>
          <w:szCs w:val="22"/>
        </w:rPr>
        <w:lastRenderedPageBreak/>
        <w:t>Use case beschrijving</w:t>
      </w:r>
    </w:p>
    <w:p w14:paraId="3D93786C" w14:textId="77777777" w:rsidR="002A32F4" w:rsidRDefault="002A32F4">
      <w:pPr>
        <w:rPr>
          <w:rFonts w:ascii="Palatino Linotype" w:hAnsi="Palatino Linotype"/>
          <w:color w:val="000000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EC68A2" w14:paraId="36A0231A" w14:textId="77777777" w:rsidTr="00EC68A2">
        <w:tc>
          <w:tcPr>
            <w:tcW w:w="2405" w:type="dxa"/>
          </w:tcPr>
          <w:p w14:paraId="5D7F9695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Use-case</w:t>
            </w:r>
          </w:p>
        </w:tc>
        <w:tc>
          <w:tcPr>
            <w:tcW w:w="6657" w:type="dxa"/>
          </w:tcPr>
          <w:p w14:paraId="02C0B9AF" w14:textId="77777777" w:rsidR="00EC68A2" w:rsidRDefault="001A6176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Registreren</w:t>
            </w:r>
          </w:p>
        </w:tc>
      </w:tr>
      <w:tr w:rsidR="00EC68A2" w14:paraId="603DE8FD" w14:textId="77777777" w:rsidTr="00EC68A2">
        <w:tc>
          <w:tcPr>
            <w:tcW w:w="2405" w:type="dxa"/>
          </w:tcPr>
          <w:p w14:paraId="386F5C96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Actor(en)</w:t>
            </w:r>
          </w:p>
        </w:tc>
        <w:tc>
          <w:tcPr>
            <w:tcW w:w="6657" w:type="dxa"/>
          </w:tcPr>
          <w:p w14:paraId="233FC38E" w14:textId="77777777" w:rsidR="00EC68A2" w:rsidRDefault="00182171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Administrator</w:t>
            </w:r>
            <w:r w:rsidR="001A6176">
              <w:rPr>
                <w:rFonts w:ascii="Palatino Linotype" w:hAnsi="Palatino Linotype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Content beheerder</w:t>
            </w:r>
          </w:p>
        </w:tc>
      </w:tr>
      <w:tr w:rsidR="00EC68A2" w14:paraId="57E6B3F5" w14:textId="77777777" w:rsidTr="00EC68A2">
        <w:tc>
          <w:tcPr>
            <w:tcW w:w="2405" w:type="dxa"/>
          </w:tcPr>
          <w:p w14:paraId="422019E9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Preconditie</w:t>
            </w:r>
          </w:p>
        </w:tc>
        <w:tc>
          <w:tcPr>
            <w:tcW w:w="6657" w:type="dxa"/>
          </w:tcPr>
          <w:p w14:paraId="648EDDFA" w14:textId="77777777" w:rsidR="00EC68A2" w:rsidRDefault="00872EF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Medewerkers krijgen aparte link.</w:t>
            </w:r>
          </w:p>
        </w:tc>
      </w:tr>
      <w:tr w:rsidR="00EC68A2" w14:paraId="4DA73B12" w14:textId="77777777" w:rsidTr="00EC68A2">
        <w:tc>
          <w:tcPr>
            <w:tcW w:w="2405" w:type="dxa"/>
          </w:tcPr>
          <w:p w14:paraId="4892ACAC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Beschrijving</w:t>
            </w:r>
          </w:p>
        </w:tc>
        <w:tc>
          <w:tcPr>
            <w:tcW w:w="6657" w:type="dxa"/>
          </w:tcPr>
          <w:p w14:paraId="3DF72730" w14:textId="77777777" w:rsidR="00543EE2" w:rsidRDefault="00872EF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Medewerker wordt na registratie doorgelinkt naar een ingelogde pagina.</w:t>
            </w:r>
          </w:p>
        </w:tc>
      </w:tr>
      <w:tr w:rsidR="00EC68A2" w14:paraId="6071CFF6" w14:textId="77777777" w:rsidTr="00EC68A2">
        <w:tc>
          <w:tcPr>
            <w:tcW w:w="2405" w:type="dxa"/>
          </w:tcPr>
          <w:p w14:paraId="23920B31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Uitzonderingen</w:t>
            </w:r>
          </w:p>
        </w:tc>
        <w:tc>
          <w:tcPr>
            <w:tcW w:w="6657" w:type="dxa"/>
          </w:tcPr>
          <w:p w14:paraId="34C40EA0" w14:textId="77777777" w:rsidR="00EC68A2" w:rsidRDefault="00872EF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E-mail opsturen naar de Administrator</w:t>
            </w:r>
          </w:p>
        </w:tc>
      </w:tr>
      <w:tr w:rsidR="00EC68A2" w14:paraId="29540F11" w14:textId="77777777" w:rsidTr="00EC68A2">
        <w:tc>
          <w:tcPr>
            <w:tcW w:w="2405" w:type="dxa"/>
          </w:tcPr>
          <w:p w14:paraId="09440748" w14:textId="77777777" w:rsidR="00EC68A2" w:rsidRDefault="00EC68A2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Postconditie</w:t>
            </w:r>
          </w:p>
        </w:tc>
        <w:tc>
          <w:tcPr>
            <w:tcW w:w="6657" w:type="dxa"/>
          </w:tcPr>
          <w:p w14:paraId="11D812C0" w14:textId="77777777" w:rsidR="00543EE2" w:rsidRDefault="00872EF5">
            <w:pPr>
              <w:rPr>
                <w:rFonts w:ascii="Palatino Linotype" w:hAnsi="Palatino Linotype"/>
                <w:color w:val="000000"/>
                <w:sz w:val="22"/>
                <w:szCs w:val="22"/>
              </w:rPr>
            </w:pPr>
            <w:r>
              <w:rPr>
                <w:rFonts w:ascii="Palatino Linotype" w:hAnsi="Palatino Linotype"/>
                <w:color w:val="000000"/>
                <w:sz w:val="22"/>
                <w:szCs w:val="22"/>
              </w:rPr>
              <w:t>Word doorgestuurd naar de homepagina.</w:t>
            </w:r>
          </w:p>
        </w:tc>
      </w:tr>
    </w:tbl>
    <w:p w14:paraId="18D2C550" w14:textId="77777777" w:rsidR="002857B6" w:rsidRDefault="002857B6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14:paraId="68E84223" w14:textId="77777777" w:rsidR="002857B6" w:rsidRDefault="002857B6" w:rsidP="002857B6">
      <w:pPr>
        <w:pStyle w:val="Kop1"/>
      </w:pPr>
      <w:bookmarkStart w:id="2" w:name="_Toc508963562"/>
      <w:r>
        <w:lastRenderedPageBreak/>
        <w:t>Navigatiediagram</w:t>
      </w:r>
      <w:bookmarkEnd w:id="2"/>
    </w:p>
    <w:p w14:paraId="459ED5CB" w14:textId="77777777" w:rsidR="006063B4" w:rsidRDefault="006063B4">
      <w:pPr>
        <w:rPr>
          <w:rFonts w:ascii="Palatino Linotype" w:hAnsi="Palatino Linotype"/>
          <w:color w:val="000000"/>
          <w:sz w:val="22"/>
          <w:szCs w:val="22"/>
        </w:rPr>
      </w:pPr>
    </w:p>
    <w:p w14:paraId="36BC335A" w14:textId="3E23B942" w:rsidR="002857B6" w:rsidRDefault="006063B4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noProof/>
          <w:color w:val="000000"/>
          <w:sz w:val="22"/>
          <w:szCs w:val="22"/>
        </w:rPr>
        <w:drawing>
          <wp:inline distT="0" distB="0" distL="0" distR="0" wp14:anchorId="7B86FBF4" wp14:editId="2DD45AEE">
            <wp:extent cx="5806440" cy="2247795"/>
            <wp:effectExtent l="0" t="0" r="381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igatieDiagr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539" cy="225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7B6">
        <w:rPr>
          <w:rFonts w:ascii="Palatino Linotype" w:hAnsi="Palatino Linotype"/>
          <w:color w:val="000000"/>
          <w:sz w:val="22"/>
          <w:szCs w:val="22"/>
        </w:rPr>
        <w:br w:type="page"/>
      </w:r>
    </w:p>
    <w:p w14:paraId="6D0AD4EA" w14:textId="77777777" w:rsidR="002857B6" w:rsidRDefault="002857B6" w:rsidP="002857B6">
      <w:pPr>
        <w:pStyle w:val="Kop1"/>
      </w:pPr>
      <w:bookmarkStart w:id="3" w:name="_Toc508963563"/>
      <w:r>
        <w:lastRenderedPageBreak/>
        <w:t>Pagina’s</w:t>
      </w:r>
      <w:bookmarkEnd w:id="3"/>
    </w:p>
    <w:p w14:paraId="53971150" w14:textId="77777777" w:rsidR="002857B6" w:rsidRDefault="002857B6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[Lijst van Pagina’s: </w:t>
      </w:r>
      <w:r>
        <w:rPr>
          <w:rFonts w:ascii="Palatino Linotype" w:hAnsi="Palatino Linotype"/>
          <w:color w:val="000000"/>
          <w:sz w:val="22"/>
          <w:szCs w:val="22"/>
        </w:rPr>
        <w:t>Zie bijlage 2. Maak dit met Visio.]</w:t>
      </w:r>
    </w:p>
    <w:p w14:paraId="65801116" w14:textId="77777777" w:rsidR="00D94F43" w:rsidRPr="00D94F43" w:rsidRDefault="00D94F43" w:rsidP="00D94F43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1176"/>
        <w:gridCol w:w="3697"/>
        <w:gridCol w:w="2079"/>
      </w:tblGrid>
      <w:tr w:rsidR="00D94F43" w:rsidRPr="00D94F43" w14:paraId="5A539F48" w14:textId="77777777" w:rsidTr="00D94F4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7D1C6FD3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Naam pagina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46FAF500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Formulier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2495EAE0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Functie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2660601A" w14:textId="77777777" w:rsidR="00D94F43" w:rsidRPr="00D94F43" w:rsidRDefault="00D94F43" w:rsidP="00D94F43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b/>
                <w:bCs/>
                <w:color w:val="000000"/>
                <w:sz w:val="22"/>
                <w:szCs w:val="22"/>
              </w:rPr>
              <w:t xml:space="preserve">Afwijkend ontwerp </w:t>
            </w:r>
          </w:p>
        </w:tc>
      </w:tr>
      <w:tr w:rsidR="00BD18E0" w:rsidRPr="00D94F43" w14:paraId="325E0796" w14:textId="77777777" w:rsidTr="00D94F4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55128531" w14:textId="77777777" w:rsidR="00BD18E0" w:rsidRPr="00D94F43" w:rsidRDefault="00BD18E0" w:rsidP="00BD18E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Home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428C8231" w14:textId="77777777" w:rsidR="00BD18E0" w:rsidRPr="00D94F43" w:rsidRDefault="00BD18E0" w:rsidP="00BD18E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19BA5717" w14:textId="77777777" w:rsidR="00BD18E0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aanpassen</w:t>
            </w:r>
          </w:p>
          <w:p w14:paraId="236B6007" w14:textId="1CABCF72" w:rsidR="00BD18E0" w:rsidRPr="00D94F43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(Administrators en content beheerders)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694FB84B" w14:textId="77777777" w:rsidR="00BD18E0" w:rsidRPr="00D94F43" w:rsidRDefault="00BD18E0" w:rsidP="00BD18E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  <w:tr w:rsidR="00BD18E0" w:rsidRPr="00D94F43" w14:paraId="761A8168" w14:textId="77777777" w:rsidTr="008A55B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11C44A8C" w14:textId="55D44C50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Activiteitenpagina</w:t>
            </w: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326CA983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66B40202" w14:textId="77777777" w:rsidR="00BD18E0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Activiteiten toevoegen</w:t>
            </w:r>
          </w:p>
          <w:p w14:paraId="0DAFD977" w14:textId="76EEF577" w:rsidR="00BD18E0" w:rsidRPr="00D94F43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(Administrators en content beheerders)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2E3659A9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  <w:tr w:rsidR="00BD18E0" w:rsidRPr="00D94F43" w14:paraId="418070AD" w14:textId="77777777" w:rsidTr="008A55B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71E36AE3" w14:textId="10D6EA09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Foto Pagina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3C888D43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14590A50" w14:textId="484BDCE0" w:rsidR="00BD18E0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Foto’s uploaden</w:t>
            </w:r>
          </w:p>
          <w:p w14:paraId="5DA0147C" w14:textId="5EC49B3F" w:rsidR="00BD18E0" w:rsidRPr="00D94F43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(Administrators en content beheerders)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613ECE62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  <w:tr w:rsidR="00BD18E0" w:rsidRPr="00D94F43" w14:paraId="513FD2FD" w14:textId="77777777" w:rsidTr="008A55B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776F65FA" w14:textId="1E74F92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Vogelwerkgroep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07A80C74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424A425C" w14:textId="77777777" w:rsidR="00BD18E0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aanpassen</w:t>
            </w:r>
          </w:p>
          <w:p w14:paraId="54F26F84" w14:textId="2FAC411E" w:rsidR="00BD18E0" w:rsidRPr="00D94F43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(Administrators en content beheerders)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73AD0FB0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  <w:tr w:rsidR="00BD18E0" w:rsidRPr="00D94F43" w14:paraId="10CD2EE4" w14:textId="77777777" w:rsidTr="008A55B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188E1E16" w14:textId="2C6D5603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1F24F43B" w14:textId="3B7C0B4F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Ja</w:t>
            </w: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04E98BE0" w14:textId="77777777" w:rsidR="00BD18E0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Bericht sturen </w:t>
            </w:r>
          </w:p>
          <w:p w14:paraId="67BA44C9" w14:textId="23929EF0" w:rsidR="00BD18E0" w:rsidRPr="00D94F43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(Bezoekers van website)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6FEDCC8D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  <w:tr w:rsidR="00BD18E0" w:rsidRPr="00D94F43" w14:paraId="1BE21321" w14:textId="77777777" w:rsidTr="008A55B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</w:tcPr>
          <w:p w14:paraId="52997AF5" w14:textId="4D1A13D0" w:rsidR="00BD18E0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Theehuis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</w:tcPr>
          <w:p w14:paraId="650EE05E" w14:textId="30BD622B" w:rsidR="00BD18E0" w:rsidRPr="00D94F4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Nee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</w:tcPr>
          <w:p w14:paraId="2D7CFA6A" w14:textId="77777777" w:rsidR="00BD18E0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aanpassen</w:t>
            </w:r>
          </w:p>
          <w:p w14:paraId="06C26E6A" w14:textId="2E9F801D" w:rsidR="00BD18E0" w:rsidRPr="00D94F43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(Administrators en content beheerders)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</w:tcPr>
          <w:p w14:paraId="6C127A13" w14:textId="02DE7F4E" w:rsidR="00BD18E0" w:rsidRPr="00D94F4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Nee</w:t>
            </w:r>
          </w:p>
        </w:tc>
      </w:tr>
      <w:tr w:rsidR="00BD18E0" w:rsidRPr="00D94F43" w14:paraId="3AB4E24E" w14:textId="77777777" w:rsidTr="008A55B3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2A8CA96F" w14:textId="3D81BD8B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>Natuurbeheergroep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714CE189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51347140" w14:textId="77777777" w:rsidR="00BD18E0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aanpassen</w:t>
            </w:r>
          </w:p>
          <w:p w14:paraId="2D753949" w14:textId="63E98175" w:rsidR="00BD18E0" w:rsidRPr="00D94F43" w:rsidRDefault="00BD18E0" w:rsidP="00BD18E0">
            <w:pPr>
              <w:spacing w:before="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(Administrators en content beheerders)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6" w:type="dxa"/>
              <w:left w:w="115" w:type="dxa"/>
              <w:bottom w:w="0" w:type="dxa"/>
              <w:right w:w="58" w:type="dxa"/>
            </w:tcMar>
            <w:hideMark/>
          </w:tcPr>
          <w:p w14:paraId="05236A62" w14:textId="77777777" w:rsidR="00BD18E0" w:rsidRPr="008A55B3" w:rsidRDefault="00BD18E0" w:rsidP="00BD18E0">
            <w:pPr>
              <w:spacing w:before="0" w:after="0" w:line="240" w:lineRule="auto"/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</w:pPr>
            <w:r w:rsidRPr="00D94F43">
              <w:rPr>
                <w:rFonts w:ascii="Palatino Linotype" w:eastAsia="Times New Roman" w:hAnsi="Palatino Linotype" w:cs="Times New Roman"/>
                <w:color w:val="000000"/>
                <w:sz w:val="22"/>
                <w:szCs w:val="22"/>
              </w:rPr>
              <w:t xml:space="preserve">Nee </w:t>
            </w:r>
          </w:p>
        </w:tc>
      </w:tr>
    </w:tbl>
    <w:p w14:paraId="5C55E660" w14:textId="77777777" w:rsidR="00D94F43" w:rsidRDefault="00D94F43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</w:p>
    <w:p w14:paraId="6673C564" w14:textId="77777777" w:rsidR="002857B6" w:rsidRDefault="002857B6">
      <w:pPr>
        <w:rPr>
          <w:rFonts w:ascii="Palatino Linotype" w:eastAsia="Times New Roman" w:hAnsi="Palatino Linotype" w:cs="Times New Roman"/>
          <w:color w:val="000000"/>
          <w:sz w:val="22"/>
          <w:szCs w:val="22"/>
        </w:rPr>
      </w:pPr>
      <w:r>
        <w:rPr>
          <w:rFonts w:ascii="Palatino Linotype" w:hAnsi="Palatino Linotype"/>
          <w:color w:val="000000"/>
          <w:sz w:val="22"/>
          <w:szCs w:val="22"/>
        </w:rPr>
        <w:br w:type="page"/>
      </w:r>
    </w:p>
    <w:p w14:paraId="02688957" w14:textId="77777777" w:rsidR="002857B6" w:rsidRDefault="002857B6" w:rsidP="002857B6">
      <w:pPr>
        <w:pStyle w:val="Kop1"/>
      </w:pPr>
      <w:bookmarkStart w:id="4" w:name="_Toc508963564"/>
      <w:r>
        <w:lastRenderedPageBreak/>
        <w:t>Schermontwerp</w:t>
      </w:r>
      <w:bookmarkEnd w:id="4"/>
    </w:p>
    <w:p w14:paraId="7F697351" w14:textId="780EAC74" w:rsidR="002857B6" w:rsidRDefault="002857B6" w:rsidP="002857B6">
      <w:pPr>
        <w:pStyle w:val="Normaalweb"/>
        <w:spacing w:before="0" w:beforeAutospacing="0" w:after="200" w:afterAutospacing="0"/>
        <w:rPr>
          <w:rFonts w:ascii="Palatino Linotype" w:hAnsi="Palatino Linotype"/>
          <w:color w:val="000000"/>
          <w:sz w:val="22"/>
          <w:szCs w:val="22"/>
        </w:rPr>
      </w:pPr>
      <w:r>
        <w:rPr>
          <w:rFonts w:ascii="Palatino Linotype" w:hAnsi="Palatino Linotype"/>
          <w:b/>
          <w:bCs/>
          <w:color w:val="000000"/>
          <w:sz w:val="22"/>
          <w:szCs w:val="22"/>
        </w:rPr>
        <w:t xml:space="preserve">[Schermontwerp (Human Computer Interface): </w:t>
      </w:r>
      <w:r>
        <w:rPr>
          <w:rFonts w:ascii="Palatino Linotype" w:hAnsi="Palatino Linotype"/>
          <w:color w:val="000000"/>
          <w:sz w:val="22"/>
          <w:szCs w:val="22"/>
        </w:rPr>
        <w:t>Maak dit met Visio.]</w:t>
      </w:r>
    </w:p>
    <w:p w14:paraId="65FAE6A8" w14:textId="656FB96F" w:rsidR="00431446" w:rsidRDefault="00431446" w:rsidP="002857B6">
      <w:pPr>
        <w:pStyle w:val="Normaalweb"/>
        <w:spacing w:before="0" w:beforeAutospacing="0" w:after="200" w:afterAutospacing="0"/>
      </w:pPr>
    </w:p>
    <w:p w14:paraId="0A29C193" w14:textId="6819ED57" w:rsidR="00431446" w:rsidRDefault="00431446" w:rsidP="002857B6">
      <w:pPr>
        <w:pStyle w:val="Normaalweb"/>
        <w:spacing w:before="0" w:beforeAutospacing="0" w:after="200" w:afterAutospacing="0"/>
      </w:pPr>
      <w:r>
        <w:t>Home</w:t>
      </w:r>
    </w:p>
    <w:p w14:paraId="45B320EF" w14:textId="32F6DFAA" w:rsidR="00431446" w:rsidRDefault="00431446" w:rsidP="002857B6">
      <w:pPr>
        <w:pStyle w:val="Normaalweb"/>
        <w:spacing w:before="0" w:beforeAutospacing="0" w:after="200" w:afterAutospacing="0"/>
      </w:pPr>
      <w:r>
        <w:rPr>
          <w:noProof/>
        </w:rPr>
        <w:drawing>
          <wp:inline distT="0" distB="0" distL="0" distR="0" wp14:anchorId="3807CC93" wp14:editId="13580650">
            <wp:extent cx="5760720" cy="3992880"/>
            <wp:effectExtent l="0" t="0" r="0" b="762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43DD" w14:textId="623DF5F2" w:rsidR="00431446" w:rsidRDefault="00431446" w:rsidP="002857B6">
      <w:pPr>
        <w:pStyle w:val="Normaalweb"/>
        <w:spacing w:before="0" w:beforeAutospacing="0" w:after="200" w:afterAutospacing="0"/>
      </w:pPr>
      <w:r>
        <w:t>Beschrijving:</w:t>
      </w:r>
    </w:p>
    <w:p w14:paraId="7E113D2C" w14:textId="5779ECA4" w:rsidR="00431446" w:rsidRDefault="00431446" w:rsidP="00431446">
      <w:pPr>
        <w:pStyle w:val="Normaalweb"/>
        <w:numPr>
          <w:ilvl w:val="0"/>
          <w:numId w:val="6"/>
        </w:numPr>
        <w:spacing w:before="0" w:beforeAutospacing="0" w:after="200" w:afterAutospacing="0"/>
      </w:pPr>
      <w:r>
        <w:t>Logo: Responsive afbeelding dat nog gemaakt moet worden.</w:t>
      </w:r>
    </w:p>
    <w:p w14:paraId="7B7840B7" w14:textId="233E529B" w:rsidR="00431446" w:rsidRDefault="00431446" w:rsidP="00431446">
      <w:pPr>
        <w:pStyle w:val="Normaalweb"/>
        <w:numPr>
          <w:ilvl w:val="0"/>
          <w:numId w:val="6"/>
        </w:numPr>
        <w:spacing w:before="0" w:beforeAutospacing="0" w:after="200" w:afterAutospacing="0"/>
      </w:pPr>
      <w:r>
        <w:t>Navigatiebar: Links naar de rest van de pagina’s (behalve de inlog en registratie).</w:t>
      </w:r>
    </w:p>
    <w:p w14:paraId="28F3D588" w14:textId="13DE2B1A" w:rsidR="00431446" w:rsidRDefault="00431446" w:rsidP="00431446">
      <w:pPr>
        <w:pStyle w:val="Normaalweb"/>
        <w:numPr>
          <w:ilvl w:val="0"/>
          <w:numId w:val="6"/>
        </w:numPr>
        <w:spacing w:before="0" w:beforeAutospacing="0" w:after="200" w:afterAutospacing="0"/>
      </w:pPr>
      <w:r>
        <w:t>NL/EN: De website zal beschikbaar zijn in Nederlands en Engels.</w:t>
      </w:r>
    </w:p>
    <w:p w14:paraId="4D283047" w14:textId="5BD4131A" w:rsidR="00431446" w:rsidRDefault="00431446" w:rsidP="00431446">
      <w:pPr>
        <w:pStyle w:val="Normaalweb"/>
        <w:numPr>
          <w:ilvl w:val="0"/>
          <w:numId w:val="6"/>
        </w:numPr>
        <w:spacing w:before="0" w:beforeAutospacing="0" w:after="200" w:afterAutospacing="0"/>
      </w:pPr>
      <w:r>
        <w:t>Contact gegevens: Een E-mail adres en een telefoonnummer (niet klikbaar).</w:t>
      </w:r>
    </w:p>
    <w:p w14:paraId="7A37F5CE" w14:textId="77777777" w:rsidR="00431446" w:rsidRDefault="00431446" w:rsidP="00431446">
      <w:pPr>
        <w:pStyle w:val="Normaalweb"/>
        <w:numPr>
          <w:ilvl w:val="0"/>
          <w:numId w:val="6"/>
        </w:numPr>
        <w:spacing w:before="0" w:beforeAutospacing="0" w:after="200" w:afterAutospacing="0"/>
      </w:pPr>
      <w:r>
        <w:t xml:space="preserve">Carousel: Meerdere afwisselende afbeeldingen van Natuur en Cronesteyn. </w:t>
      </w:r>
      <w:r>
        <w:t>Tekst in Carousel: Veranderd per afbeelding, met link naar pagina als dat nodig</w:t>
      </w:r>
      <w:r>
        <w:t>. Heeft navigatie knoppen aan de zijkant om naar een afbeelding te gaan en heeft bullets onderaan voor navigatie.</w:t>
      </w:r>
    </w:p>
    <w:p w14:paraId="3C621B81" w14:textId="1B55FB6D" w:rsidR="00431446" w:rsidRDefault="00431446" w:rsidP="00431446">
      <w:pPr>
        <w:pStyle w:val="Normaalweb"/>
        <w:numPr>
          <w:ilvl w:val="0"/>
          <w:numId w:val="6"/>
        </w:numPr>
        <w:spacing w:before="0" w:beforeAutospacing="0" w:after="200" w:afterAutospacing="0"/>
      </w:pPr>
      <w:r>
        <w:t>Content: Bevat een welkomst tekst en het recents nieuws.</w:t>
      </w:r>
      <w:r w:rsidRPr="00355993">
        <w:t xml:space="preserve"> </w:t>
      </w:r>
    </w:p>
    <w:p w14:paraId="4C9B4C74" w14:textId="4DDDB889" w:rsidR="00431446" w:rsidRDefault="00431446" w:rsidP="00431446">
      <w:pPr>
        <w:pStyle w:val="Normaalweb"/>
        <w:numPr>
          <w:ilvl w:val="0"/>
          <w:numId w:val="6"/>
        </w:numPr>
        <w:spacing w:before="0" w:beforeAutospacing="0" w:after="200" w:afterAutospacing="0"/>
      </w:pPr>
      <w:r>
        <w:t>Footer: Bevat een Copyright tekstje, een link naar de Google Maps en een link van Contact.</w:t>
      </w:r>
    </w:p>
    <w:p w14:paraId="4DFD3D21" w14:textId="071F0145" w:rsidR="004C5024" w:rsidRDefault="004C5024" w:rsidP="004C5024">
      <w:pPr>
        <w:pStyle w:val="Normaalweb"/>
        <w:spacing w:before="0" w:beforeAutospacing="0" w:after="200" w:afterAutospacing="0"/>
      </w:pPr>
    </w:p>
    <w:p w14:paraId="4B806538" w14:textId="5C737C97" w:rsidR="004C5024" w:rsidRDefault="004C5024" w:rsidP="004C5024">
      <w:pPr>
        <w:pStyle w:val="Normaalweb"/>
        <w:spacing w:before="0" w:beforeAutospacing="0" w:after="200" w:afterAutospacing="0"/>
      </w:pPr>
      <w:r>
        <w:lastRenderedPageBreak/>
        <w:t>Foto’s</w:t>
      </w:r>
    </w:p>
    <w:p w14:paraId="557F8D10" w14:textId="19538159" w:rsidR="004C5024" w:rsidRDefault="004C5024" w:rsidP="004C5024">
      <w:pPr>
        <w:pStyle w:val="Normaalweb"/>
        <w:spacing w:before="0" w:beforeAutospacing="0" w:after="200" w:afterAutospacing="0"/>
      </w:pPr>
    </w:p>
    <w:p w14:paraId="3395E157" w14:textId="3D276D84" w:rsidR="004C5024" w:rsidRDefault="004C5024" w:rsidP="004C5024">
      <w:pPr>
        <w:pStyle w:val="Normaalweb"/>
        <w:spacing w:before="0" w:beforeAutospacing="0" w:after="200" w:afterAutospacing="0"/>
      </w:pPr>
      <w:r>
        <w:t>Contact</w:t>
      </w:r>
    </w:p>
    <w:p w14:paraId="2CA12391" w14:textId="3CDE3782" w:rsidR="004C5024" w:rsidRDefault="004C5024" w:rsidP="004C5024">
      <w:pPr>
        <w:pStyle w:val="Normaalweb"/>
        <w:spacing w:before="0" w:beforeAutospacing="0" w:after="200" w:afterAutospacing="0"/>
      </w:pPr>
    </w:p>
    <w:p w14:paraId="34045B28" w14:textId="107BCA96" w:rsidR="004C5024" w:rsidRDefault="004C5024" w:rsidP="004C5024">
      <w:pPr>
        <w:pStyle w:val="Normaalweb"/>
        <w:spacing w:before="0" w:beforeAutospacing="0" w:after="200" w:afterAutospacing="0"/>
      </w:pPr>
      <w:r>
        <w:t>Activiteiten</w:t>
      </w:r>
    </w:p>
    <w:p w14:paraId="7817925D" w14:textId="3B56EAA1" w:rsidR="004C5024" w:rsidRDefault="004C5024" w:rsidP="004C5024">
      <w:pPr>
        <w:pStyle w:val="Normaalweb"/>
        <w:spacing w:before="0" w:beforeAutospacing="0" w:after="200" w:afterAutospacing="0"/>
      </w:pPr>
    </w:p>
    <w:p w14:paraId="1073EB3F" w14:textId="77777777" w:rsidR="004C5024" w:rsidRPr="00355993" w:rsidRDefault="004C5024" w:rsidP="004C5024">
      <w:pPr>
        <w:pStyle w:val="Normaalweb"/>
        <w:spacing w:before="0" w:beforeAutospacing="0" w:after="200" w:afterAutospacing="0"/>
      </w:pPr>
      <w:bookmarkStart w:id="5" w:name="_GoBack"/>
      <w:bookmarkEnd w:id="5"/>
    </w:p>
    <w:sectPr w:rsidR="004C5024" w:rsidRPr="00355993" w:rsidSect="00BA3F1E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5DB3A" w14:textId="77777777" w:rsidR="000E6D52" w:rsidRDefault="000E6D52" w:rsidP="007F65CB">
      <w:pPr>
        <w:spacing w:before="0" w:after="0" w:line="240" w:lineRule="auto"/>
      </w:pPr>
      <w:r>
        <w:separator/>
      </w:r>
    </w:p>
  </w:endnote>
  <w:endnote w:type="continuationSeparator" w:id="0">
    <w:p w14:paraId="0FAD074A" w14:textId="77777777" w:rsidR="000E6D52" w:rsidRDefault="000E6D52" w:rsidP="007F65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5DA91" w14:textId="77777777" w:rsidR="000760A3" w:rsidRPr="00DD3313" w:rsidRDefault="00DD3313" w:rsidP="00DD3313">
    <w:pPr>
      <w:pStyle w:val="Geenafstand"/>
      <w:rPr>
        <w:color w:val="5B9BD5" w:themeColor="accent1"/>
        <w:sz w:val="24"/>
        <w:szCs w:val="24"/>
      </w:rPr>
    </w:pPr>
    <w:r w:rsidRPr="00DD3313">
      <w:t>G. Vosselman, J. Verheugd, J. v.d</w:t>
    </w:r>
    <w:r w:rsidR="00B85D7D">
      <w:t>.</w:t>
    </w:r>
    <w:r w:rsidRPr="00DD3313">
      <w:t xml:space="preserve"> Bos</w:t>
    </w:r>
    <w:r w:rsidR="00B85D7D">
      <w:t>c</w:t>
    </w:r>
    <w:r w:rsidRPr="00DD3313">
      <w:t>h, T. Shamoi</w:t>
    </w:r>
    <w:r>
      <w:t>an</w:t>
    </w:r>
    <w:r>
      <w:ptab w:relativeTo="margin" w:alignment="center" w:leader="none"/>
    </w:r>
    <w:r w:rsidRPr="009669FC">
      <w:t xml:space="preserve"> </w:t>
    </w:r>
    <w:r>
      <w:fldChar w:fldCharType="begin"/>
    </w:r>
    <w:r>
      <w:instrText>PAGE   \* MERGEFORMAT</w:instrText>
    </w:r>
    <w:r>
      <w:fldChar w:fldCharType="separate"/>
    </w:r>
    <w:r w:rsidR="00B36D5F">
      <w:rPr>
        <w:noProof/>
      </w:rPr>
      <w:t>1</w:t>
    </w:r>
    <w:r>
      <w:fldChar w:fldCharType="end"/>
    </w:r>
    <w:r>
      <w:ptab w:relativeTo="margin" w:alignment="right" w:leader="none"/>
    </w:r>
    <w:r w:rsidR="00B82803">
      <w:t xml:space="preserve"> </w:t>
    </w:r>
    <w:sdt>
      <w:sdtPr>
        <w:alias w:val="Publicatiedatum"/>
        <w:tag w:val=""/>
        <w:id w:val="2080165778"/>
        <w:placeholder>
          <w:docPart w:val="B724599EE9F64F0CB704DEA4197D40B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3-16T00:00:00Z">
          <w:dateFormat w:val="d-M-yyyy"/>
          <w:lid w:val="nl-NL"/>
          <w:storeMappedDataAs w:val="dateTime"/>
          <w:calendar w:val="gregorian"/>
        </w:date>
      </w:sdtPr>
      <w:sdtEndPr/>
      <w:sdtContent>
        <w:r w:rsidR="002857B6">
          <w:t>16-3-2018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BC9D4" w14:textId="77777777" w:rsidR="000E6D52" w:rsidRDefault="000E6D52" w:rsidP="007F65CB">
      <w:pPr>
        <w:spacing w:before="0" w:after="0" w:line="240" w:lineRule="auto"/>
      </w:pPr>
      <w:r>
        <w:separator/>
      </w:r>
    </w:p>
  </w:footnote>
  <w:footnote w:type="continuationSeparator" w:id="0">
    <w:p w14:paraId="6F6C4D4C" w14:textId="77777777" w:rsidR="000E6D52" w:rsidRDefault="000E6D52" w:rsidP="007F65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F1C75" w14:textId="77777777" w:rsidR="00DE3EB9" w:rsidRPr="00DE3EB9" w:rsidRDefault="000E6D52" w:rsidP="00DE3EB9">
    <w:pPr>
      <w:pStyle w:val="Koptekst"/>
    </w:pPr>
    <w:sdt>
      <w:sdtPr>
        <w:alias w:val="Titel"/>
        <w:tag w:val=""/>
        <w:id w:val="170922098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6418D">
          <w:t>Cronesteyn</w:t>
        </w:r>
      </w:sdtContent>
    </w:sdt>
  </w:p>
  <w:p w14:paraId="152394CA" w14:textId="77777777" w:rsidR="00892F37" w:rsidRDefault="0080608F">
    <w:pPr>
      <w:pStyle w:val="Koptekst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5F9D66D" wp14:editId="0CA3FC20">
              <wp:simplePos x="0" y="0"/>
              <wp:positionH relativeFrom="column">
                <wp:posOffset>5766435</wp:posOffset>
              </wp:positionH>
              <wp:positionV relativeFrom="paragraph">
                <wp:posOffset>222885</wp:posOffset>
              </wp:positionV>
              <wp:extent cx="915035" cy="8991600"/>
              <wp:effectExtent l="0" t="0" r="0" b="0"/>
              <wp:wrapNone/>
              <wp:docPr id="7" name="Groe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5035" cy="8991600"/>
                        <a:chOff x="0" y="0"/>
                        <a:chExt cx="914667" cy="9372600"/>
                      </a:xfrm>
                    </wpg:grpSpPr>
                    <wps:wsp>
                      <wps:cNvPr id="8" name="Rechthoek 8"/>
                      <wps:cNvSpPr/>
                      <wps:spPr>
                        <a:xfrm>
                          <a:off x="0" y="0"/>
                          <a:ext cx="914667" cy="9372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ep 9"/>
                      <wpg:cNvGrpSpPr/>
                      <wpg:grpSpPr>
                        <a:xfrm>
                          <a:off x="0" y="0"/>
                          <a:ext cx="685800" cy="9372600"/>
                          <a:chOff x="0" y="0"/>
                          <a:chExt cx="685922" cy="9372600"/>
                        </a:xfrm>
                      </wpg:grpSpPr>
                      <wps:wsp>
                        <wps:cNvPr id="10" name="Rechthoek 8"/>
                        <wps:cNvSpPr/>
                        <wps:spPr>
                          <a:xfrm>
                            <a:off x="18410" y="0"/>
                            <a:ext cx="667512" cy="9363456"/>
                          </a:xfrm>
                          <a:custGeom>
                            <a:avLst/>
                            <a:gdLst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0 w 667679"/>
                              <a:gd name="connsiteY4" fmla="*/ 0 h 9363456"/>
                              <a:gd name="connsiteX0" fmla="*/ 19104 w 686783"/>
                              <a:gd name="connsiteY0" fmla="*/ 0 h 9363456"/>
                              <a:gd name="connsiteX1" fmla="*/ 686783 w 686783"/>
                              <a:gd name="connsiteY1" fmla="*/ 0 h 9363456"/>
                              <a:gd name="connsiteX2" fmla="*/ 686783 w 686783"/>
                              <a:gd name="connsiteY2" fmla="*/ 9363456 h 9363456"/>
                              <a:gd name="connsiteX3" fmla="*/ 19104 w 686783"/>
                              <a:gd name="connsiteY3" fmla="*/ 9363456 h 9363456"/>
                              <a:gd name="connsiteX4" fmla="*/ 0 w 686783"/>
                              <a:gd name="connsiteY4" fmla="*/ 5353050 h 9363456"/>
                              <a:gd name="connsiteX5" fmla="*/ 19104 w 686783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28546 w 667679"/>
                              <a:gd name="connsiteY4" fmla="*/ 5419712 h 9363456"/>
                              <a:gd name="connsiteX5" fmla="*/ 0 w 667679"/>
                              <a:gd name="connsiteY5" fmla="*/ 0 h 9363456"/>
                              <a:gd name="connsiteX0" fmla="*/ 0 w 667679"/>
                              <a:gd name="connsiteY0" fmla="*/ 0 h 9363456"/>
                              <a:gd name="connsiteX1" fmla="*/ 667679 w 667679"/>
                              <a:gd name="connsiteY1" fmla="*/ 0 h 9363456"/>
                              <a:gd name="connsiteX2" fmla="*/ 667679 w 667679"/>
                              <a:gd name="connsiteY2" fmla="*/ 9363456 h 9363456"/>
                              <a:gd name="connsiteX3" fmla="*/ 0 w 667679"/>
                              <a:gd name="connsiteY3" fmla="*/ 9363456 h 9363456"/>
                              <a:gd name="connsiteX4" fmla="*/ 219021 w 667679"/>
                              <a:gd name="connsiteY4" fmla="*/ 5372097 h 9363456"/>
                              <a:gd name="connsiteX5" fmla="*/ 0 w 667679"/>
                              <a:gd name="connsiteY5" fmla="*/ 0 h 93634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67679" h="9363456">
                                <a:moveTo>
                                  <a:pt x="0" y="0"/>
                                </a:moveTo>
                                <a:lnTo>
                                  <a:pt x="667679" y="0"/>
                                </a:lnTo>
                                <a:lnTo>
                                  <a:pt x="667679" y="9363456"/>
                                </a:lnTo>
                                <a:lnTo>
                                  <a:pt x="0" y="9363456"/>
                                </a:lnTo>
                                <a:lnTo>
                                  <a:pt x="219021" y="53720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hthoek 11"/>
                        <wps:cNvSpPr/>
                        <wps:spPr>
                          <a:xfrm>
                            <a:off x="0" y="0"/>
                            <a:ext cx="685800" cy="9372600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5E0D1E5" id="Groep 7" o:spid="_x0000_s1026" style="position:absolute;margin-left:454.05pt;margin-top:17.55pt;width:72.05pt;height:708pt;z-index:-251657216;mso-width-relative:margin;mso-height-relative:margin" coordsize="9146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">
              <v:rect id="Rechthoek 8" o:spid="_x0000_s1027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" fillcolor="white [3212]" stroked="f" strokeweight="1pt">
                <v:fill opacity="0"/>
              </v:rect>
              <v:group id="Groep 9" o:spid="_x0000_s1028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Rechthoek 8" o:spid="_x0000_s1029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" path="m,l667679,r,9363456l,9363456,219021,5372097,,xe" fillcolor="#5b9bd5 [3204]" stroked="f" strokeweight="1pt">
                  <v:stroke joinstyle="miter"/>
                  <v:path arrowok="t" o:connecttype="custom" o:connectlocs="0,0;667512,0;667512,9363456;0,9363456;218966,5372097;0,0" o:connectangles="0,0,0,0,0,0"/>
                </v:shape>
                <v:rect id="Rechthoek 11" o:spid="_x0000_s1030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" stroked="f" strokeweight="1pt">
                  <v:fill r:id="rId2" o:title="" recolor="t" rotate="t" type="frame"/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B65"/>
    <w:multiLevelType w:val="hybridMultilevel"/>
    <w:tmpl w:val="8D684E0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205A70"/>
    <w:multiLevelType w:val="hybridMultilevel"/>
    <w:tmpl w:val="6CEE87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51AAE"/>
    <w:multiLevelType w:val="hybridMultilevel"/>
    <w:tmpl w:val="F4CA9D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B7D6F"/>
    <w:multiLevelType w:val="hybridMultilevel"/>
    <w:tmpl w:val="4B16198E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28E013A"/>
    <w:multiLevelType w:val="hybridMultilevel"/>
    <w:tmpl w:val="F35A7770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23661C"/>
    <w:multiLevelType w:val="hybridMultilevel"/>
    <w:tmpl w:val="23DE5EDA"/>
    <w:lvl w:ilvl="0" w:tplc="5E02D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EDA"/>
    <w:rsid w:val="00064B00"/>
    <w:rsid w:val="00070629"/>
    <w:rsid w:val="00075306"/>
    <w:rsid w:val="000760A3"/>
    <w:rsid w:val="00083D32"/>
    <w:rsid w:val="000A7EDA"/>
    <w:rsid w:val="000C0D3C"/>
    <w:rsid w:val="000C43EE"/>
    <w:rsid w:val="000E6D52"/>
    <w:rsid w:val="00163FF0"/>
    <w:rsid w:val="00167482"/>
    <w:rsid w:val="001721D1"/>
    <w:rsid w:val="00177E6B"/>
    <w:rsid w:val="00182171"/>
    <w:rsid w:val="001A6176"/>
    <w:rsid w:val="001C4E96"/>
    <w:rsid w:val="001F0573"/>
    <w:rsid w:val="00235F35"/>
    <w:rsid w:val="0025554F"/>
    <w:rsid w:val="002857B6"/>
    <w:rsid w:val="0029630A"/>
    <w:rsid w:val="002A32F4"/>
    <w:rsid w:val="0035312E"/>
    <w:rsid w:val="00355993"/>
    <w:rsid w:val="00391B92"/>
    <w:rsid w:val="003A5924"/>
    <w:rsid w:val="003C6157"/>
    <w:rsid w:val="003D7508"/>
    <w:rsid w:val="003D7A29"/>
    <w:rsid w:val="00401A76"/>
    <w:rsid w:val="00431446"/>
    <w:rsid w:val="004C5024"/>
    <w:rsid w:val="005133EB"/>
    <w:rsid w:val="00543EE2"/>
    <w:rsid w:val="0056418D"/>
    <w:rsid w:val="00581572"/>
    <w:rsid w:val="00583DDE"/>
    <w:rsid w:val="005B5EC1"/>
    <w:rsid w:val="005E5633"/>
    <w:rsid w:val="005F6186"/>
    <w:rsid w:val="006063B4"/>
    <w:rsid w:val="00644ED8"/>
    <w:rsid w:val="00667E3F"/>
    <w:rsid w:val="00676101"/>
    <w:rsid w:val="006C027F"/>
    <w:rsid w:val="00706B77"/>
    <w:rsid w:val="0072440D"/>
    <w:rsid w:val="00771138"/>
    <w:rsid w:val="00773463"/>
    <w:rsid w:val="007A412D"/>
    <w:rsid w:val="007F2924"/>
    <w:rsid w:val="007F65CB"/>
    <w:rsid w:val="0080608F"/>
    <w:rsid w:val="00855645"/>
    <w:rsid w:val="00867F0C"/>
    <w:rsid w:val="00872EF5"/>
    <w:rsid w:val="00885EEC"/>
    <w:rsid w:val="00892F37"/>
    <w:rsid w:val="008A55B3"/>
    <w:rsid w:val="008D1C08"/>
    <w:rsid w:val="008D70A3"/>
    <w:rsid w:val="008E1271"/>
    <w:rsid w:val="008E6884"/>
    <w:rsid w:val="008F2E34"/>
    <w:rsid w:val="00906250"/>
    <w:rsid w:val="009521E5"/>
    <w:rsid w:val="009526FF"/>
    <w:rsid w:val="00A745CD"/>
    <w:rsid w:val="00A9656D"/>
    <w:rsid w:val="00AA418C"/>
    <w:rsid w:val="00AD08B3"/>
    <w:rsid w:val="00B00DB4"/>
    <w:rsid w:val="00B246B9"/>
    <w:rsid w:val="00B36D5F"/>
    <w:rsid w:val="00B50DC3"/>
    <w:rsid w:val="00B55179"/>
    <w:rsid w:val="00B82803"/>
    <w:rsid w:val="00B85D7D"/>
    <w:rsid w:val="00BA3F1E"/>
    <w:rsid w:val="00BB1F25"/>
    <w:rsid w:val="00BC0CEF"/>
    <w:rsid w:val="00BD18E0"/>
    <w:rsid w:val="00BD643E"/>
    <w:rsid w:val="00BF2044"/>
    <w:rsid w:val="00C02C7A"/>
    <w:rsid w:val="00C26A47"/>
    <w:rsid w:val="00C625E0"/>
    <w:rsid w:val="00C74F02"/>
    <w:rsid w:val="00C7561D"/>
    <w:rsid w:val="00C963FD"/>
    <w:rsid w:val="00CC40EA"/>
    <w:rsid w:val="00CE4420"/>
    <w:rsid w:val="00D1739E"/>
    <w:rsid w:val="00D85789"/>
    <w:rsid w:val="00D94F43"/>
    <w:rsid w:val="00DD295B"/>
    <w:rsid w:val="00DD3313"/>
    <w:rsid w:val="00DD5075"/>
    <w:rsid w:val="00DE3EB9"/>
    <w:rsid w:val="00DF3974"/>
    <w:rsid w:val="00E1293E"/>
    <w:rsid w:val="00E241C5"/>
    <w:rsid w:val="00E24FDD"/>
    <w:rsid w:val="00E26333"/>
    <w:rsid w:val="00E74B25"/>
    <w:rsid w:val="00E76F9A"/>
    <w:rsid w:val="00E82A15"/>
    <w:rsid w:val="00EC68A2"/>
    <w:rsid w:val="00F34613"/>
    <w:rsid w:val="00F639F2"/>
    <w:rsid w:val="00FB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C9F0C"/>
  <w15:chartTrackingRefBased/>
  <w15:docId w15:val="{30E822D6-B1D3-4B25-B005-AC74A542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nl-NL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7F65CB"/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7F65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40"/>
      <w:szCs w:val="44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F65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F65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F65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F65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F65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F65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F65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F65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C0D3C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7F65CB"/>
    <w:rPr>
      <w:caps/>
      <w:color w:val="FFFFFF" w:themeColor="background1"/>
      <w:spacing w:val="15"/>
      <w:sz w:val="40"/>
      <w:szCs w:val="44"/>
      <w:shd w:val="clear" w:color="auto" w:fill="5B9BD5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F65CB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C0D3C"/>
    <w:pPr>
      <w:spacing w:before="120" w:after="120"/>
    </w:pPr>
    <w:rPr>
      <w:rFonts w:cstheme="minorHAnsi"/>
      <w:b/>
      <w:bCs/>
      <w:caps/>
    </w:rPr>
  </w:style>
  <w:style w:type="character" w:styleId="Hyperlink">
    <w:name w:val="Hyperlink"/>
    <w:basedOn w:val="Standaardalinea-lettertype"/>
    <w:uiPriority w:val="99"/>
    <w:unhideWhenUsed/>
    <w:rsid w:val="000C0D3C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0C0D3C"/>
    <w:pPr>
      <w:spacing w:after="0"/>
      <w:ind w:left="220"/>
    </w:pPr>
    <w:rPr>
      <w:rFonts w:cstheme="minorHAnsi"/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0C0D3C"/>
    <w:pPr>
      <w:spacing w:after="0"/>
      <w:ind w:left="440"/>
    </w:pPr>
    <w:rPr>
      <w:rFonts w:cstheme="minorHAnsi"/>
      <w:i/>
      <w:iCs/>
    </w:rPr>
  </w:style>
  <w:style w:type="paragraph" w:styleId="Inhopg4">
    <w:name w:val="toc 4"/>
    <w:basedOn w:val="Standaard"/>
    <w:next w:val="Standaard"/>
    <w:autoRedefine/>
    <w:uiPriority w:val="39"/>
    <w:unhideWhenUsed/>
    <w:rsid w:val="000C0D3C"/>
    <w:pPr>
      <w:spacing w:after="0"/>
      <w:ind w:left="660"/>
    </w:pPr>
    <w:rPr>
      <w:rFonts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0C0D3C"/>
    <w:pPr>
      <w:spacing w:after="0"/>
      <w:ind w:left="880"/>
    </w:pPr>
    <w:rPr>
      <w:rFonts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0C0D3C"/>
    <w:pPr>
      <w:spacing w:after="0"/>
      <w:ind w:left="1100"/>
    </w:pPr>
    <w:rPr>
      <w:rFonts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0C0D3C"/>
    <w:pPr>
      <w:spacing w:after="0"/>
      <w:ind w:left="1320"/>
    </w:pPr>
    <w:rPr>
      <w:rFonts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0C0D3C"/>
    <w:pPr>
      <w:spacing w:after="0"/>
      <w:ind w:left="1540"/>
    </w:pPr>
    <w:rPr>
      <w:rFonts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0C0D3C"/>
    <w:pPr>
      <w:spacing w:after="0"/>
      <w:ind w:left="1760"/>
    </w:pPr>
    <w:rPr>
      <w:rFonts w:cstheme="minorHAnsi"/>
      <w:sz w:val="18"/>
      <w:szCs w:val="18"/>
    </w:rPr>
  </w:style>
  <w:style w:type="paragraph" w:styleId="Geenafstand">
    <w:name w:val="No Spacing"/>
    <w:link w:val="GeenafstandChar"/>
    <w:uiPriority w:val="1"/>
    <w:qFormat/>
    <w:rsid w:val="007F65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65CB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7F65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65CB"/>
    <w:rPr>
      <w:lang w:val="en-GB"/>
    </w:rPr>
  </w:style>
  <w:style w:type="table" w:styleId="Onopgemaaktetabel3">
    <w:name w:val="Plain Table 3"/>
    <w:basedOn w:val="Standaardtabel"/>
    <w:uiPriority w:val="43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7F65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raster">
    <w:name w:val="Table Grid"/>
    <w:basedOn w:val="Standaardtabel"/>
    <w:uiPriority w:val="39"/>
    <w:rsid w:val="007F6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7F65CB"/>
    <w:pPr>
      <w:spacing w:after="0" w:line="240" w:lineRule="auto"/>
    </w:pPr>
    <w:tblPr>
      <w:tblStyleRowBandSize w:val="1"/>
      <w:tblStyleColBandSize w:val="1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7F65CB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F65CB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F65CB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F65CB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F65CB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F65CB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7F65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F65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F65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F65CB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F65CB"/>
    <w:rPr>
      <w:b/>
      <w:bCs/>
    </w:rPr>
  </w:style>
  <w:style w:type="character" w:styleId="Nadruk">
    <w:name w:val="Emphasis"/>
    <w:uiPriority w:val="20"/>
    <w:qFormat/>
    <w:rsid w:val="007F65CB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7F65CB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F65CB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F65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F65CB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7F65CB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7F65CB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7F65CB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7F65CB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7F65CB"/>
    <w:rPr>
      <w:b/>
      <w:bCs/>
      <w:i/>
      <w:iCs/>
      <w:spacing w:val="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D85789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D85789"/>
  </w:style>
  <w:style w:type="character" w:styleId="Voetnootmarkering">
    <w:name w:val="footnote reference"/>
    <w:basedOn w:val="Standaardalinea-lettertype"/>
    <w:uiPriority w:val="99"/>
    <w:semiHidden/>
    <w:unhideWhenUsed/>
    <w:rsid w:val="00D85789"/>
    <w:rPr>
      <w:vertAlign w:val="superscript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A3F1E"/>
  </w:style>
  <w:style w:type="character" w:styleId="Tekstvantijdelijkeaanduiding">
    <w:name w:val="Placeholder Text"/>
    <w:basedOn w:val="Standaardalinea-lettertype"/>
    <w:uiPriority w:val="99"/>
    <w:semiHidden/>
    <w:rsid w:val="00DE3EB9"/>
    <w:rPr>
      <w:color w:val="808080"/>
    </w:rPr>
  </w:style>
  <w:style w:type="paragraph" w:styleId="Normaalweb">
    <w:name w:val="Normal (Web)"/>
    <w:basedOn w:val="Standaard"/>
    <w:uiPriority w:val="99"/>
    <w:unhideWhenUsed/>
    <w:rsid w:val="001C4E9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BD64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509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1394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6671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732">
          <w:marLeft w:val="-2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bos\Downloads\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24599EE9F64F0CB704DEA4197D40B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C5A6D9-1E49-4FA1-A753-A7C5D267D293}"/>
      </w:docPartPr>
      <w:docPartBody>
        <w:p w:rsidR="008D5C8E" w:rsidRDefault="000C6519">
          <w:r w:rsidRPr="00B22C85">
            <w:rPr>
              <w:rStyle w:val="Tekstvantijdelijkeaanduiding"/>
            </w:rPr>
            <w:t>[Publicatiedatum]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519"/>
    <w:rsid w:val="00074631"/>
    <w:rsid w:val="000C287F"/>
    <w:rsid w:val="000C6519"/>
    <w:rsid w:val="00273766"/>
    <w:rsid w:val="0030001F"/>
    <w:rsid w:val="0035554B"/>
    <w:rsid w:val="00361192"/>
    <w:rsid w:val="003D3F5E"/>
    <w:rsid w:val="0040096B"/>
    <w:rsid w:val="004A2DED"/>
    <w:rsid w:val="0055348E"/>
    <w:rsid w:val="005F330A"/>
    <w:rsid w:val="00691A84"/>
    <w:rsid w:val="008D5C8E"/>
    <w:rsid w:val="00A343AC"/>
    <w:rsid w:val="00AC365A"/>
    <w:rsid w:val="00BB3E2A"/>
    <w:rsid w:val="00CC3636"/>
    <w:rsid w:val="00CC5440"/>
    <w:rsid w:val="00D11CC3"/>
    <w:rsid w:val="00EB70F8"/>
    <w:rsid w:val="00F40987"/>
    <w:rsid w:val="00FE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0C6519"/>
    <w:rPr>
      <w:rFonts w:cs="Times New Roman"/>
      <w:sz w:val="3276"/>
      <w:szCs w:val="327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0C65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A125E6-CA74-4C12-9293-1BF0AB330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Sjabloon.dotx</Template>
  <TotalTime>80</TotalTime>
  <Pages>8</Pages>
  <Words>344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Cronesteyn</vt:lpstr>
      <vt:lpstr>Cronesteyn</vt:lpstr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Cronesteyn</dc:title>
  <dc:subject>Functioneel ontwerp</dc:subject>
  <dc:creator>Jasper Verheugd</dc:creator>
  <cp:keywords/>
  <dc:description/>
  <cp:lastModifiedBy>Jelle van den Bosch</cp:lastModifiedBy>
  <cp:revision>16</cp:revision>
  <dcterms:created xsi:type="dcterms:W3CDTF">2018-03-16T10:01:00Z</dcterms:created>
  <dcterms:modified xsi:type="dcterms:W3CDTF">2018-03-23T10:28:00Z</dcterms:modified>
  <cp:contentStatus>1.0</cp:contentStatus>
</cp:coreProperties>
</file>