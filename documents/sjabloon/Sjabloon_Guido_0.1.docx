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4B73" w:rsidRPr="004A4B73" w:rsidTr="00277F31">
        <w:tc>
          <w:tcPr>
            <w:tcW w:w="9072" w:type="dxa"/>
          </w:tcPr>
          <w:p w:rsidR="00277F31" w:rsidRDefault="00725F3E" w:rsidP="00036B8F">
            <w:pPr>
              <w:jc w:val="center"/>
              <w:rPr>
                <w:sz w:val="56"/>
              </w:rPr>
            </w:pPr>
            <w:r>
              <w:rPr>
                <w:sz w:val="56"/>
              </w:rPr>
              <w:t>Project 5</w:t>
            </w:r>
          </w:p>
          <w:p w:rsidR="00725F3E" w:rsidRPr="004A4B73" w:rsidRDefault="00725F3E" w:rsidP="00036B8F">
            <w:pPr>
              <w:jc w:val="center"/>
              <w:rPr>
                <w:sz w:val="72"/>
              </w:rPr>
            </w:pPr>
            <w:r>
              <w:rPr>
                <w:sz w:val="72"/>
              </w:rPr>
              <w:t>MBO Rijnland</w:t>
            </w:r>
          </w:p>
        </w:tc>
      </w:tr>
      <w:tr w:rsidR="004A4B73" w:rsidTr="00AB5A7C">
        <w:tc>
          <w:tcPr>
            <w:tcW w:w="9072" w:type="dxa"/>
          </w:tcPr>
          <w:p w:rsidR="004A4B73" w:rsidRDefault="004A4B73"/>
          <w:p w:rsidR="004A4B73" w:rsidRDefault="004A4B73"/>
          <w:p w:rsidR="004A4B73" w:rsidRDefault="004A4B73"/>
          <w:p w:rsidR="004A4B73" w:rsidRDefault="004A4B73"/>
          <w:p w:rsidR="004A4B73" w:rsidRDefault="004A4B73"/>
          <w:p w:rsidR="004A4B73" w:rsidRDefault="004A4B73" w:rsidP="004A4B73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57FACF2" wp14:editId="0E1A73D8">
                  <wp:extent cx="4581525" cy="2848303"/>
                  <wp:effectExtent l="0" t="0" r="0" b="9525"/>
                  <wp:docPr id="1" name="Afbeelding 1" descr="This article is based on the free eBook &quot;Project Management: the CAM2P™ Model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is article is based on the free eBook &quot;Project Management: the CAM2P™ Model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848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B73" w:rsidRDefault="004A4B73"/>
          <w:p w:rsidR="004A4B73" w:rsidRDefault="004A4B73"/>
          <w:p w:rsidR="004A4B73" w:rsidRDefault="004A4B73"/>
          <w:p w:rsidR="00523717" w:rsidRDefault="00523717">
            <w:r>
              <w:t xml:space="preserve">Naam: </w:t>
            </w:r>
            <w:r w:rsidR="00AB5A7C">
              <w:t xml:space="preserve">                </w:t>
            </w:r>
            <w:r>
              <w:t>[naam]</w:t>
            </w:r>
          </w:p>
          <w:p w:rsidR="00523717" w:rsidRDefault="00523717">
            <w:r>
              <w:t>Studiejaar:</w:t>
            </w:r>
            <w:r w:rsidR="00AB5A7C">
              <w:t xml:space="preserve">        </w:t>
            </w:r>
            <w:r>
              <w:t xml:space="preserve"> [jaar]</w:t>
            </w:r>
          </w:p>
          <w:p w:rsidR="00523717" w:rsidRDefault="00523717">
            <w:r>
              <w:t xml:space="preserve">Groep: </w:t>
            </w:r>
            <w:r w:rsidR="00AB5A7C">
              <w:t xml:space="preserve">               </w:t>
            </w:r>
            <w:r>
              <w:t>[groep]</w:t>
            </w:r>
          </w:p>
          <w:p w:rsidR="00523717" w:rsidRDefault="00AB5A7C">
            <w:r>
              <w:t>Projectleider:    [naam]</w:t>
            </w:r>
          </w:p>
          <w:p w:rsidR="00AB5A7C" w:rsidRDefault="00AB5A7C">
            <w:r>
              <w:t>Inleverdatum:   [00-00-00]</w:t>
            </w:r>
          </w:p>
          <w:p w:rsidR="00AB5A7C" w:rsidRDefault="00AB5A7C">
            <w:r>
              <w:t>Versie:                1.0.</w:t>
            </w:r>
          </w:p>
          <w:p w:rsidR="004A4B73" w:rsidRDefault="004A4B73"/>
          <w:p w:rsidR="004A4B73" w:rsidRDefault="004A4B73"/>
          <w:p w:rsidR="004A4B73" w:rsidRDefault="004A4B73"/>
          <w:p w:rsidR="004A4B73" w:rsidRDefault="004A4B73"/>
          <w:p w:rsidR="004A4B73" w:rsidRDefault="004A4B73"/>
          <w:p w:rsidR="004A4B73" w:rsidRDefault="004A4B73"/>
          <w:p w:rsidR="004A4B73" w:rsidRDefault="004A4B73"/>
          <w:p w:rsidR="00036B8F" w:rsidRDefault="00036B8F"/>
          <w:p w:rsidR="00725F3E" w:rsidRDefault="00725F3E"/>
          <w:p w:rsidR="00725F3E" w:rsidRDefault="00725F3E"/>
          <w:p w:rsidR="00725F3E" w:rsidRDefault="00725F3E"/>
          <w:p w:rsidR="00725F3E" w:rsidRDefault="00725F3E"/>
          <w:p w:rsidR="004A4B73" w:rsidRDefault="004A4B73"/>
        </w:tc>
        <w:bookmarkStart w:id="0" w:name="_GoBack"/>
        <w:bookmarkEnd w:id="0"/>
      </w:tr>
      <w:tr w:rsidR="00AB5A7C" w:rsidTr="00AB5A7C">
        <w:tc>
          <w:tcPr>
            <w:tcW w:w="9072" w:type="dxa"/>
          </w:tcPr>
          <w:p w:rsidR="00AB5A7C" w:rsidRDefault="00AB5A7C"/>
        </w:tc>
      </w:tr>
      <w:tr w:rsidR="00AB5A7C" w:rsidTr="00277F31">
        <w:tc>
          <w:tcPr>
            <w:tcW w:w="9072" w:type="dxa"/>
            <w:tcBorders>
              <w:bottom w:val="single" w:sz="4" w:space="0" w:color="auto"/>
            </w:tcBorders>
          </w:tcPr>
          <w:p w:rsidR="00AB5A7C" w:rsidRDefault="00AB5A7C"/>
        </w:tc>
      </w:tr>
    </w:tbl>
    <w:p w:rsidR="00036B8F" w:rsidRDefault="00036B8F">
      <w:pPr>
        <w:sectPr w:rsidR="00036B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0721176"/>
        <w:docPartObj>
          <w:docPartGallery w:val="Table of Contents"/>
          <w:docPartUnique/>
        </w:docPartObj>
      </w:sdtPr>
      <w:sdtEndPr/>
      <w:sdtContent>
        <w:p w:rsidR="008F6844" w:rsidRDefault="008F6844" w:rsidP="0070263B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:rsidR="0070263B" w:rsidRDefault="008F6844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6086" w:history="1">
            <w:r w:rsidR="0070263B" w:rsidRPr="004D3C8E">
              <w:rPr>
                <w:rStyle w:val="Hyperlink"/>
                <w:noProof/>
              </w:rPr>
              <w:t>1.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8F1270">
              <w:rPr>
                <w:rStyle w:val="Hyperlink"/>
                <w:noProof/>
              </w:rPr>
              <w:t>Hoofdstuk 1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_Toc460396086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523717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:rsidR="0070263B" w:rsidRDefault="007F3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7" w:history="1">
            <w:r w:rsidR="0070263B" w:rsidRPr="004D3C8E">
              <w:rPr>
                <w:rStyle w:val="Hyperlink"/>
                <w:noProof/>
              </w:rPr>
              <w:t>1.1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8F1270">
              <w:rPr>
                <w:rStyle w:val="Hyperlink"/>
                <w:noProof/>
              </w:rPr>
              <w:t>Deel 1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_Toc460396087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523717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:rsidR="0070263B" w:rsidRDefault="007F3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8" w:history="1">
            <w:r w:rsidR="0070263B" w:rsidRPr="004D3C8E">
              <w:rPr>
                <w:rStyle w:val="Hyperlink"/>
                <w:noProof/>
              </w:rPr>
              <w:t>1.2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8F1270" w:rsidRPr="008F1270">
              <w:rPr>
                <w:rStyle w:val="Hyperlink"/>
                <w:noProof/>
              </w:rPr>
              <w:t xml:space="preserve">Deel </w:t>
            </w:r>
            <w:r w:rsidR="008F1270">
              <w:rPr>
                <w:rStyle w:val="Hyperlink"/>
                <w:noProof/>
              </w:rPr>
              <w:t>2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_Toc460396088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523717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:rsidR="0070263B" w:rsidRDefault="007F3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396089" w:history="1">
            <w:r w:rsidR="0070263B" w:rsidRPr="004D3C8E">
              <w:rPr>
                <w:rStyle w:val="Hyperlink"/>
                <w:noProof/>
              </w:rPr>
              <w:t>1.3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8F1270" w:rsidRPr="008F1270">
              <w:rPr>
                <w:rStyle w:val="Hyperlink"/>
                <w:noProof/>
              </w:rPr>
              <w:t xml:space="preserve">Deel </w:t>
            </w:r>
            <w:r w:rsidR="008F1270">
              <w:rPr>
                <w:rStyle w:val="Hyperlink"/>
                <w:noProof/>
              </w:rPr>
              <w:t>3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_Toc460396089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523717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:rsidR="0070263B" w:rsidRDefault="007F3EBA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460396090" w:history="1">
            <w:r w:rsidR="0070263B" w:rsidRPr="004D3C8E">
              <w:rPr>
                <w:rStyle w:val="Hyperlink"/>
                <w:noProof/>
              </w:rPr>
              <w:t>2</w:t>
            </w:r>
            <w:r w:rsidR="0070263B">
              <w:rPr>
                <w:rFonts w:eastAsiaTheme="minorEastAsia"/>
                <w:noProof/>
                <w:lang w:eastAsia="nl-NL"/>
              </w:rPr>
              <w:tab/>
            </w:r>
            <w:r w:rsidR="008F1270">
              <w:rPr>
                <w:rStyle w:val="Hyperlink"/>
                <w:noProof/>
              </w:rPr>
              <w:t>Hoofdstuk 2a</w:t>
            </w:r>
            <w:r w:rsidR="0070263B">
              <w:rPr>
                <w:noProof/>
                <w:webHidden/>
              </w:rPr>
              <w:tab/>
            </w:r>
            <w:r w:rsidR="0070263B">
              <w:rPr>
                <w:noProof/>
                <w:webHidden/>
              </w:rPr>
              <w:fldChar w:fldCharType="begin"/>
            </w:r>
            <w:r w:rsidR="0070263B">
              <w:rPr>
                <w:noProof/>
                <w:webHidden/>
              </w:rPr>
              <w:instrText xml:space="preserve"> PAGEREF _Toc460396090 \h </w:instrText>
            </w:r>
            <w:r w:rsidR="0070263B">
              <w:rPr>
                <w:noProof/>
                <w:webHidden/>
              </w:rPr>
            </w:r>
            <w:r w:rsidR="0070263B">
              <w:rPr>
                <w:noProof/>
                <w:webHidden/>
              </w:rPr>
              <w:fldChar w:fldCharType="separate"/>
            </w:r>
            <w:r w:rsidR="00523717">
              <w:rPr>
                <w:noProof/>
                <w:webHidden/>
              </w:rPr>
              <w:t>3</w:t>
            </w:r>
            <w:r w:rsidR="0070263B">
              <w:rPr>
                <w:noProof/>
                <w:webHidden/>
              </w:rPr>
              <w:fldChar w:fldCharType="end"/>
            </w:r>
          </w:hyperlink>
        </w:p>
        <w:p w:rsidR="008F6844" w:rsidRDefault="008F6844">
          <w:r>
            <w:rPr>
              <w:b/>
              <w:bCs/>
            </w:rPr>
            <w:fldChar w:fldCharType="end"/>
          </w:r>
        </w:p>
      </w:sdtContent>
    </w:sdt>
    <w:p w:rsidR="00036B8F" w:rsidRDefault="00036B8F">
      <w:pPr>
        <w:sectPr w:rsidR="00036B8F" w:rsidSect="00ED74C4">
          <w:headerReference w:type="default" r:id="rId9"/>
          <w:footerReference w:type="default" r:id="rId10"/>
          <w:pgSz w:w="11906" w:h="16838"/>
          <w:pgMar w:top="1417" w:right="1417" w:bottom="1417" w:left="1417" w:header="708" w:footer="0" w:gutter="0"/>
          <w:cols w:space="708"/>
          <w:docGrid w:linePitch="360"/>
        </w:sectPr>
      </w:pPr>
    </w:p>
    <w:p w:rsidR="00036B8F" w:rsidRPr="000A0A86" w:rsidRDefault="000A0A86" w:rsidP="000A0A86">
      <w:pPr>
        <w:pStyle w:val="Kop1"/>
        <w:numPr>
          <w:ilvl w:val="0"/>
          <w:numId w:val="8"/>
        </w:numPr>
        <w:rPr>
          <w:i/>
        </w:rPr>
      </w:pPr>
      <w:r>
        <w:lastRenderedPageBreak/>
        <w:t>Hoofdstuk 1</w:t>
      </w:r>
    </w:p>
    <w:p w:rsidR="0046784F" w:rsidRDefault="000A0A86" w:rsidP="000A0A86">
      <w:pPr>
        <w:pStyle w:val="Kop2"/>
        <w:numPr>
          <w:ilvl w:val="1"/>
          <w:numId w:val="10"/>
        </w:numPr>
      </w:pPr>
      <w:r w:rsidRPr="000A0A86">
        <w:t>Deel 1</w:t>
      </w:r>
    </w:p>
    <w:p w:rsidR="000A0A86" w:rsidRDefault="000A0A86" w:rsidP="000A0A86">
      <w:pPr>
        <w:pStyle w:val="Kop2"/>
        <w:numPr>
          <w:ilvl w:val="1"/>
          <w:numId w:val="10"/>
        </w:numPr>
      </w:pPr>
      <w:bookmarkStart w:id="1" w:name="_Toc460396089"/>
      <w:r w:rsidRPr="000A0A86">
        <w:t xml:space="preserve">Deel </w:t>
      </w:r>
      <w:r>
        <w:t>2</w:t>
      </w:r>
    </w:p>
    <w:bookmarkEnd w:id="1"/>
    <w:p w:rsidR="0046784F" w:rsidRDefault="000A0A86" w:rsidP="000A0A86">
      <w:pPr>
        <w:pStyle w:val="Kop2"/>
        <w:numPr>
          <w:ilvl w:val="1"/>
          <w:numId w:val="10"/>
        </w:numPr>
      </w:pPr>
      <w:r w:rsidRPr="000A0A86">
        <w:t xml:space="preserve">Deel </w:t>
      </w:r>
      <w:r>
        <w:t>3</w:t>
      </w:r>
      <w:r w:rsidR="0046784F">
        <w:br w:type="page"/>
      </w:r>
    </w:p>
    <w:p w:rsidR="0046784F" w:rsidRDefault="0046784F" w:rsidP="0046784F">
      <w:pPr>
        <w:pStyle w:val="Kop1"/>
      </w:pPr>
      <w:bookmarkStart w:id="2" w:name="_Toc460396090"/>
      <w:r>
        <w:lastRenderedPageBreak/>
        <w:t>Ontwerp</w:t>
      </w:r>
      <w:bookmarkEnd w:id="2"/>
    </w:p>
    <w:p w:rsidR="00477842" w:rsidRDefault="00477842" w:rsidP="00477842"/>
    <w:p w:rsidR="00477842" w:rsidRDefault="00477842" w:rsidP="00477842">
      <w:pPr>
        <w:pStyle w:val="Kop2"/>
      </w:pPr>
      <w:bookmarkStart w:id="3" w:name="_Toc460396091"/>
      <w:r>
        <w:t>Inhoud van folder</w:t>
      </w:r>
      <w:r w:rsidR="009405A2">
        <w:t xml:space="preserve"> A</w:t>
      </w:r>
      <w:r>
        <w:t xml:space="preserve"> (functioneel)</w:t>
      </w:r>
      <w:bookmarkEnd w:id="3"/>
      <w:r w:rsidR="008F1270">
        <w:t xml:space="preserve"> </w:t>
      </w:r>
    </w:p>
    <w:p w:rsidR="00477842" w:rsidRDefault="00477842" w:rsidP="00477842"/>
    <w:sectPr w:rsidR="0047784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EBA" w:rsidRDefault="007F3EBA" w:rsidP="0046784F">
      <w:pPr>
        <w:spacing w:after="0" w:line="240" w:lineRule="auto"/>
      </w:pPr>
      <w:r>
        <w:separator/>
      </w:r>
    </w:p>
  </w:endnote>
  <w:endnote w:type="continuationSeparator" w:id="0">
    <w:p w:rsidR="007F3EBA" w:rsidRDefault="007F3EBA" w:rsidP="0046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4C4" w:rsidRDefault="00ED74C4">
    <w:pPr>
      <w:pStyle w:val="Voettekst"/>
    </w:pPr>
    <w:r>
      <w:t>Guido Vosselman 2018</w:t>
    </w:r>
  </w:p>
  <w:p w:rsidR="00ED74C4" w:rsidRDefault="00ED74C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BF8" w:rsidRDefault="00FF6BF8" w:rsidP="00FF6BF8">
    <w:pPr>
      <w:pStyle w:val="Voettekst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F1E050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Pr="00FF6BF8">
      <w:t xml:space="preserve"> </w:t>
    </w:r>
    <w:r>
      <w:t>Guido Vosselman 2018</w:t>
    </w:r>
  </w:p>
  <w:p w:rsidR="005248C4" w:rsidRDefault="005248C4" w:rsidP="00FF6BF8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EBA" w:rsidRDefault="007F3EBA" w:rsidP="0046784F">
      <w:pPr>
        <w:spacing w:after="0" w:line="240" w:lineRule="auto"/>
      </w:pPr>
      <w:r>
        <w:separator/>
      </w:r>
    </w:p>
  </w:footnote>
  <w:footnote w:type="continuationSeparator" w:id="0">
    <w:p w:rsidR="007F3EBA" w:rsidRDefault="007F3EBA" w:rsidP="0046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8C4" w:rsidRDefault="005248C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8C4" w:rsidRDefault="005248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A84"/>
    <w:multiLevelType w:val="hybridMultilevel"/>
    <w:tmpl w:val="989040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0A6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DA7B7F"/>
    <w:multiLevelType w:val="hybridMultilevel"/>
    <w:tmpl w:val="5B38D55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4632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732B9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8A21A5"/>
    <w:multiLevelType w:val="hybridMultilevel"/>
    <w:tmpl w:val="DAB0290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AE4414"/>
    <w:multiLevelType w:val="hybridMultilevel"/>
    <w:tmpl w:val="4AFAAFB4"/>
    <w:lvl w:ilvl="0" w:tplc="F56264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AE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505DEF"/>
    <w:multiLevelType w:val="hybridMultilevel"/>
    <w:tmpl w:val="7C543F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256C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0E6E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960B3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8F7A2C"/>
    <w:multiLevelType w:val="hybridMultilevel"/>
    <w:tmpl w:val="6C56B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25830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0E55881"/>
    <w:multiLevelType w:val="hybridMultilevel"/>
    <w:tmpl w:val="20B87B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46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17"/>
    <w:rsid w:val="00036B8F"/>
    <w:rsid w:val="000A0A86"/>
    <w:rsid w:val="000C0369"/>
    <w:rsid w:val="000D5754"/>
    <w:rsid w:val="00137342"/>
    <w:rsid w:val="00184E56"/>
    <w:rsid w:val="001D6805"/>
    <w:rsid w:val="001F6912"/>
    <w:rsid w:val="00277F31"/>
    <w:rsid w:val="002A28FA"/>
    <w:rsid w:val="003B0A6C"/>
    <w:rsid w:val="0046784F"/>
    <w:rsid w:val="00477842"/>
    <w:rsid w:val="00485074"/>
    <w:rsid w:val="004A4B73"/>
    <w:rsid w:val="005104FF"/>
    <w:rsid w:val="00521B6E"/>
    <w:rsid w:val="00523717"/>
    <w:rsid w:val="005248C4"/>
    <w:rsid w:val="00592A87"/>
    <w:rsid w:val="005B1181"/>
    <w:rsid w:val="005C08CC"/>
    <w:rsid w:val="005C1C5E"/>
    <w:rsid w:val="00604B20"/>
    <w:rsid w:val="00675683"/>
    <w:rsid w:val="006C60E7"/>
    <w:rsid w:val="0070263B"/>
    <w:rsid w:val="00725F3E"/>
    <w:rsid w:val="007507D7"/>
    <w:rsid w:val="007F3EBA"/>
    <w:rsid w:val="008F1270"/>
    <w:rsid w:val="008F6844"/>
    <w:rsid w:val="009211A7"/>
    <w:rsid w:val="0092615C"/>
    <w:rsid w:val="009376A9"/>
    <w:rsid w:val="009405A2"/>
    <w:rsid w:val="009B4DE6"/>
    <w:rsid w:val="009D1477"/>
    <w:rsid w:val="00A147E4"/>
    <w:rsid w:val="00A54E0C"/>
    <w:rsid w:val="00AB5A7C"/>
    <w:rsid w:val="00B5028C"/>
    <w:rsid w:val="00B5739B"/>
    <w:rsid w:val="00B672EC"/>
    <w:rsid w:val="00B7081B"/>
    <w:rsid w:val="00C34EF1"/>
    <w:rsid w:val="00D02E11"/>
    <w:rsid w:val="00D91EA3"/>
    <w:rsid w:val="00DE2D58"/>
    <w:rsid w:val="00E21023"/>
    <w:rsid w:val="00E53BD6"/>
    <w:rsid w:val="00E738B3"/>
    <w:rsid w:val="00E74A72"/>
    <w:rsid w:val="00ED0665"/>
    <w:rsid w:val="00ED74C4"/>
    <w:rsid w:val="00EE0A74"/>
    <w:rsid w:val="00F07D66"/>
    <w:rsid w:val="00F24EEC"/>
    <w:rsid w:val="00F5180B"/>
    <w:rsid w:val="00FA4EB0"/>
    <w:rsid w:val="00FD0BB0"/>
    <w:rsid w:val="00FE1E86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AC6"/>
  <w15:docId w15:val="{965F7795-2BCC-43E3-BCB9-76F1FD8B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844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844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784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784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784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784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784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784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784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A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4B7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F684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F6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F6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F68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84F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F684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F6844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84F"/>
  </w:style>
  <w:style w:type="paragraph" w:styleId="Voettekst">
    <w:name w:val="footer"/>
    <w:basedOn w:val="Standaard"/>
    <w:link w:val="VoettekstChar"/>
    <w:uiPriority w:val="99"/>
    <w:unhideWhenUsed/>
    <w:rsid w:val="00467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84F"/>
  </w:style>
  <w:style w:type="character" w:customStyle="1" w:styleId="Kop3Char">
    <w:name w:val="Kop 3 Char"/>
    <w:basedOn w:val="Standaardalinea-lettertype"/>
    <w:link w:val="Kop3"/>
    <w:uiPriority w:val="9"/>
    <w:semiHidden/>
    <w:rsid w:val="004678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78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78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7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78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7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do\OneDrive\Documenten\Project%20sjabloom%20folder%20Applicatie%20en%20mediaontwikkelaar%20groep%205%201A%20-Guido%20en%20Jo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B8"/>
    <w:rsid w:val="002173B8"/>
    <w:rsid w:val="004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2D921D46EF74E60B00BB66331ACB55A">
    <w:name w:val="B2D921D46EF74E60B00BB66331ACB55A"/>
    <w:rsid w:val="002173B8"/>
  </w:style>
  <w:style w:type="paragraph" w:customStyle="1" w:styleId="F74280E0E2364670A10D20A0C1A4979D">
    <w:name w:val="F74280E0E2364670A10D20A0C1A4979D"/>
    <w:rsid w:val="00217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17BFF-0B1D-4C19-8EA8-3B9B3C01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sjabloom folder Applicatie en mediaontwikkelaar groep 5 1A -Guido en Joey.dotx</Template>
  <TotalTime>19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Guido Vosselman</dc:creator>
  <cp:lastModifiedBy>Guido Vosselman</cp:lastModifiedBy>
  <cp:revision>7</cp:revision>
  <cp:lastPrinted>2016-09-19T07:12:00Z</cp:lastPrinted>
  <dcterms:created xsi:type="dcterms:W3CDTF">2018-03-06T09:58:00Z</dcterms:created>
  <dcterms:modified xsi:type="dcterms:W3CDTF">2018-03-06T10:17:00Z</dcterms:modified>
</cp:coreProperties>
</file>