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DE3EB9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ProjectNaam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0C43EE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F1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DE3EB9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ProjectNaam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0C43EE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3F1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v.d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Bosh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  <w:proofErr w:type="spellEnd"/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2016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19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Projectleider: M. </w:t>
                                </w:r>
                                <w:proofErr w:type="spellStart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Boukiour</w:t>
                                </w:r>
                                <w:proofErr w:type="spellEnd"/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23-2-2018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v.d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Bosh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2016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19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23-2-2018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  <w:bookmarkStart w:id="2" w:name="_GoBack"/>
          <w:bookmarkEnd w:id="2"/>
        </w:p>
        <w:p w:rsidR="00DD3313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7146005" w:history="1">
            <w:r w:rsidR="00DD3313" w:rsidRPr="00671AA8">
              <w:rPr>
                <w:rStyle w:val="Hyperlink"/>
                <w:noProof/>
              </w:rPr>
              <w:t>Voorwoord</w:t>
            </w:r>
            <w:r w:rsidR="00DD3313">
              <w:rPr>
                <w:noProof/>
                <w:webHidden/>
              </w:rPr>
              <w:tab/>
            </w:r>
            <w:r w:rsidR="00DD3313">
              <w:rPr>
                <w:noProof/>
                <w:webHidden/>
              </w:rPr>
              <w:fldChar w:fldCharType="begin"/>
            </w:r>
            <w:r w:rsidR="00DD3313">
              <w:rPr>
                <w:noProof/>
                <w:webHidden/>
              </w:rPr>
              <w:instrText xml:space="preserve"> PAGEREF _Toc507146005 \h </w:instrText>
            </w:r>
            <w:r w:rsidR="00DD3313">
              <w:rPr>
                <w:noProof/>
                <w:webHidden/>
              </w:rPr>
            </w:r>
            <w:r w:rsidR="00DD3313">
              <w:rPr>
                <w:noProof/>
                <w:webHidden/>
              </w:rPr>
              <w:fldChar w:fldCharType="separate"/>
            </w:r>
            <w:r w:rsidR="00DD3313">
              <w:rPr>
                <w:noProof/>
                <w:webHidden/>
              </w:rPr>
              <w:t>2</w:t>
            </w:r>
            <w:r w:rsidR="00DD3313">
              <w:rPr>
                <w:noProof/>
                <w:webHidden/>
              </w:rPr>
              <w:fldChar w:fldCharType="end"/>
            </w:r>
          </w:hyperlink>
        </w:p>
        <w:p w:rsidR="00DD3313" w:rsidRDefault="00DD331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7146006" w:history="1">
            <w:r w:rsidRPr="00671AA8">
              <w:rPr>
                <w:rStyle w:val="Hyperlink"/>
                <w:noProof/>
              </w:rPr>
              <w:t>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Pr="007F65CB" w:rsidRDefault="00667E3F" w:rsidP="007F65CB">
      <w:pPr>
        <w:pStyle w:val="Kop1"/>
      </w:pPr>
      <w:bookmarkStart w:id="3" w:name="_Toc507146005"/>
      <w:r>
        <w:lastRenderedPageBreak/>
        <w:t>Voorwoord</w:t>
      </w:r>
      <w:bookmarkEnd w:id="3"/>
    </w:p>
    <w:p w:rsidR="000C0D3C" w:rsidRDefault="000C0D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0D3C" w:rsidRPr="000C0D3C" w:rsidRDefault="000C0D3C" w:rsidP="007F65CB">
      <w:pPr>
        <w:pStyle w:val="Kop1"/>
      </w:pPr>
      <w:bookmarkStart w:id="4" w:name="_Toc507146006"/>
      <w:r w:rsidRPr="000C0D3C">
        <w:lastRenderedPageBreak/>
        <w:t>Tot slot</w:t>
      </w:r>
      <w:bookmarkEnd w:id="4"/>
    </w:p>
    <w:p w:rsidR="000C0D3C" w:rsidRPr="000C0D3C" w:rsidRDefault="000C0D3C" w:rsidP="000C0D3C"/>
    <w:sectPr w:rsidR="000C0D3C" w:rsidRPr="000C0D3C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3EE" w:rsidRDefault="000C43EE" w:rsidP="007F65CB">
      <w:pPr>
        <w:spacing w:before="0" w:after="0" w:line="240" w:lineRule="auto"/>
      </w:pPr>
      <w:r>
        <w:separator/>
      </w:r>
    </w:p>
  </w:endnote>
  <w:endnote w:type="continuationSeparator" w:id="0">
    <w:p w:rsidR="000C43EE" w:rsidRDefault="000C43EE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 xml:space="preserve">G. </w:t>
    </w:r>
    <w:proofErr w:type="spellStart"/>
    <w:r w:rsidRPr="00DD3313">
      <w:t>Vosselman</w:t>
    </w:r>
    <w:proofErr w:type="spellEnd"/>
    <w:r w:rsidRPr="00DD3313">
      <w:t xml:space="preserve">, J. Verheugd, J. </w:t>
    </w:r>
    <w:proofErr w:type="spellStart"/>
    <w:r w:rsidRPr="00DD3313">
      <w:t>v.d</w:t>
    </w:r>
    <w:proofErr w:type="spellEnd"/>
    <w:r w:rsidRPr="00DD3313">
      <w:t xml:space="preserve"> </w:t>
    </w:r>
    <w:proofErr w:type="spellStart"/>
    <w:r w:rsidRPr="00DD3313">
      <w:t>Bosh</w:t>
    </w:r>
    <w:proofErr w:type="spellEnd"/>
    <w:r w:rsidRPr="00DD3313">
      <w:t xml:space="preserve">, T. </w:t>
    </w:r>
    <w:proofErr w:type="spellStart"/>
    <w:r w:rsidRPr="00DD3313">
      <w:t>Shamoi</w:t>
    </w:r>
    <w:r>
      <w:t>an</w:t>
    </w:r>
    <w:proofErr w:type="spellEnd"/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 xml:space="preserve"> </w:t>
    </w:r>
    <w:r>
      <w:t>[Datum]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3EE" w:rsidRDefault="000C43EE" w:rsidP="007F65CB">
      <w:pPr>
        <w:spacing w:before="0" w:after="0" w:line="240" w:lineRule="auto"/>
      </w:pPr>
      <w:r>
        <w:separator/>
      </w:r>
    </w:p>
  </w:footnote>
  <w:footnote w:type="continuationSeparator" w:id="0">
    <w:p w:rsidR="000C43EE" w:rsidRDefault="000C43EE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0C43EE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DE3EB9" w:rsidRPr="00DE3EB9">
          <w:t>ProjectNaam</w:t>
        </w:r>
        <w:proofErr w:type="spellEnd"/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75306"/>
    <w:rsid w:val="000760A3"/>
    <w:rsid w:val="00083D32"/>
    <w:rsid w:val="000A7EDA"/>
    <w:rsid w:val="000C0D3C"/>
    <w:rsid w:val="000C43EE"/>
    <w:rsid w:val="00167482"/>
    <w:rsid w:val="001721D1"/>
    <w:rsid w:val="00177E6B"/>
    <w:rsid w:val="00581572"/>
    <w:rsid w:val="00667E3F"/>
    <w:rsid w:val="006C027F"/>
    <w:rsid w:val="007F65CB"/>
    <w:rsid w:val="0080608F"/>
    <w:rsid w:val="00892F37"/>
    <w:rsid w:val="008E6884"/>
    <w:rsid w:val="008F2E34"/>
    <w:rsid w:val="00906250"/>
    <w:rsid w:val="00AA418C"/>
    <w:rsid w:val="00BA3F1E"/>
    <w:rsid w:val="00BC0CEF"/>
    <w:rsid w:val="00C7561D"/>
    <w:rsid w:val="00D85789"/>
    <w:rsid w:val="00DD3313"/>
    <w:rsid w:val="00DE3EB9"/>
    <w:rsid w:val="00E1293E"/>
    <w:rsid w:val="00E24FDD"/>
    <w:rsid w:val="00E74B25"/>
    <w:rsid w:val="00E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CD085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49F02-82D5-4936-8B3B-91F6E7AE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11</TotalTime>
  <Pages>4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ProjectNaam</dc:title>
  <dc:subject/>
  <dc:creator>Jasper Verheugd</dc:creator>
  <cp:keywords/>
  <dc:description/>
  <cp:lastModifiedBy>Jasper</cp:lastModifiedBy>
  <cp:revision>5</cp:revision>
  <dcterms:created xsi:type="dcterms:W3CDTF">2018-02-16T10:10:00Z</dcterms:created>
  <dcterms:modified xsi:type="dcterms:W3CDTF">2018-02-23T09:47:00Z</dcterms:modified>
  <cp:contentStatus>1.0</cp:contentStatus>
</cp:coreProperties>
</file>