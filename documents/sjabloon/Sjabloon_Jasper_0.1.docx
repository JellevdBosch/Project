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87585441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BA3F1E" w:rsidRDefault="00BA3F1E" w:rsidP="00BA3F1E">
          <w:pPr>
            <w:pStyle w:val="Geenafstand"/>
            <w:tabs>
              <w:tab w:val="left" w:pos="8789"/>
            </w:tabs>
            <w:rPr>
              <w:sz w:val="2"/>
            </w:rPr>
          </w:pPr>
        </w:p>
        <w:p w:rsidR="00BA3F1E" w:rsidRDefault="00BA3F1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F66DC2" wp14:editId="75D3E32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148049672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A3F1E" w:rsidRDefault="00BA3F1E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[Titel van document]</w:t>
                                    </w:r>
                                  </w:p>
                                </w:sdtContent>
                              </w:sdt>
                              <w:p w:rsidR="00BA3F1E" w:rsidRDefault="008F2E34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34800200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3F1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[Ondertitel van document]</w:t>
                                    </w:r>
                                  </w:sdtContent>
                                </w:sdt>
                                <w:r w:rsidR="00BA3F1E">
                                  <w:t xml:space="preserve"> </w:t>
                                </w:r>
                              </w:p>
                              <w:p w:rsidR="00BA3F1E" w:rsidRDefault="00BA3F1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FF66DC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ppfQIAAGQ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tO72y1Q6N9rYbleD4dY1u3LAQ75nHbKCBmPd4h0Mqi6rb&#10;XqJkbf3vv+kTHpSFlZIGs1bS8GvDvKBEfTcgcyYDhjP/TE8+T/CGP7SsDi1moy8t2jHGZnE8iwkf&#10;1SBKb/Uj1sIivQoTMxxvlzQO4mXsNgDWCheLRQZhHB2LN2bpeHKdupO49tA+Mu96QkZQ+dYOU8lm&#10;b3jZYTNx3GITwc5M2lTgrqp94THKmfb92km74vA/o16X4/wF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eojKaX0CAABk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48049672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A3F1E" w:rsidRDefault="00BA3F1E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[Titel van document]</w:t>
                              </w:r>
                            </w:p>
                          </w:sdtContent>
                        </w:sdt>
                        <w:p w:rsidR="00BA3F1E" w:rsidRDefault="008F2E34">
                          <w:pPr>
                            <w:pStyle w:val="Geenafstand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34800200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A3F1E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[Ondertitel van document]</w:t>
                              </w:r>
                            </w:sdtContent>
                          </w:sdt>
                          <w:r w:rsidR="00BA3F1E">
                            <w:t xml:space="preserve"> </w:t>
                          </w:r>
                        </w:p>
                        <w:p w:rsidR="00BA3F1E" w:rsidRDefault="00BA3F1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73B69105" wp14:editId="3DE65C2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4F6EA08" id="Groe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6A67BC" wp14:editId="121A852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3F1E" w:rsidRDefault="008F2E34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-148446805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A3F1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[School]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us"/>
                                  <w:tag w:val="Cursus"/>
                                  <w:id w:val="-140175399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A3F1E" w:rsidRDefault="00BA3F1E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[Cursustitel]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6A67BC" id="Tekstvak 69" o:spid="_x0000_s1027" type="#_x0000_t202" style="position:absolute;margin-left:0;margin-top:0;width:468pt;height:29.5pt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yVeQIAAFs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:rsidR="00BA3F1E" w:rsidRDefault="008F2E34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-148446805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A3F1E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[School]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us"/>
                            <w:tag w:val="Cursus"/>
                            <w:id w:val="-1401753993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BA3F1E" w:rsidRDefault="00BA3F1E">
                              <w:pPr>
                                <w:pStyle w:val="Geenafstand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[Cursustitel]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C0D3C" w:rsidRDefault="00BA3F1E" w:rsidP="000C0D3C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caps w:val="0"/>
          <w:color w:val="auto"/>
          <w:spacing w:val="0"/>
          <w:sz w:val="20"/>
          <w:szCs w:val="20"/>
        </w:rPr>
        <w:id w:val="166766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0D3C" w:rsidRPr="007F65CB" w:rsidRDefault="000C0D3C" w:rsidP="007F65CB">
          <w:pPr>
            <w:pStyle w:val="Kopvaninhoudsopgave"/>
          </w:pPr>
          <w:r w:rsidRPr="007F65CB">
            <w:t>Inhoud</w:t>
          </w:r>
        </w:p>
        <w:p w:rsidR="00667E3F" w:rsidRDefault="000C0D3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05942854" w:history="1">
            <w:r w:rsidR="00667E3F" w:rsidRPr="00385803">
              <w:rPr>
                <w:rStyle w:val="Hyperlink"/>
                <w:noProof/>
              </w:rPr>
              <w:t>Voorwoord</w:t>
            </w:r>
            <w:r w:rsidR="00667E3F">
              <w:rPr>
                <w:noProof/>
                <w:webHidden/>
              </w:rPr>
              <w:tab/>
            </w:r>
            <w:r w:rsidR="00667E3F">
              <w:rPr>
                <w:noProof/>
                <w:webHidden/>
              </w:rPr>
              <w:fldChar w:fldCharType="begin"/>
            </w:r>
            <w:r w:rsidR="00667E3F">
              <w:rPr>
                <w:noProof/>
                <w:webHidden/>
              </w:rPr>
              <w:instrText xml:space="preserve"> PAGEREF _Toc505942854 \h </w:instrText>
            </w:r>
            <w:r w:rsidR="00667E3F">
              <w:rPr>
                <w:noProof/>
                <w:webHidden/>
              </w:rPr>
            </w:r>
            <w:r w:rsidR="00667E3F">
              <w:rPr>
                <w:noProof/>
                <w:webHidden/>
              </w:rPr>
              <w:fldChar w:fldCharType="separate"/>
            </w:r>
            <w:r w:rsidR="000A7EDA">
              <w:rPr>
                <w:noProof/>
                <w:webHidden/>
              </w:rPr>
              <w:t>2</w:t>
            </w:r>
            <w:r w:rsidR="00667E3F">
              <w:rPr>
                <w:noProof/>
                <w:webHidden/>
              </w:rPr>
              <w:fldChar w:fldCharType="end"/>
            </w:r>
          </w:hyperlink>
        </w:p>
        <w:p w:rsidR="00667E3F" w:rsidRDefault="008F2E34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5942855" w:history="1">
            <w:r w:rsidR="00667E3F" w:rsidRPr="00385803">
              <w:rPr>
                <w:rStyle w:val="Hyperlink"/>
                <w:noProof/>
              </w:rPr>
              <w:t>Tot slot</w:t>
            </w:r>
            <w:r w:rsidR="00667E3F">
              <w:rPr>
                <w:noProof/>
                <w:webHidden/>
              </w:rPr>
              <w:tab/>
            </w:r>
            <w:r w:rsidR="00667E3F">
              <w:rPr>
                <w:noProof/>
                <w:webHidden/>
              </w:rPr>
              <w:fldChar w:fldCharType="begin"/>
            </w:r>
            <w:r w:rsidR="00667E3F">
              <w:rPr>
                <w:noProof/>
                <w:webHidden/>
              </w:rPr>
              <w:instrText xml:space="preserve"> PAGEREF _Toc505942855 \h </w:instrText>
            </w:r>
            <w:r w:rsidR="00667E3F">
              <w:rPr>
                <w:noProof/>
                <w:webHidden/>
              </w:rPr>
            </w:r>
            <w:r w:rsidR="00667E3F">
              <w:rPr>
                <w:noProof/>
                <w:webHidden/>
              </w:rPr>
              <w:fldChar w:fldCharType="separate"/>
            </w:r>
            <w:r w:rsidR="000A7EDA">
              <w:rPr>
                <w:noProof/>
                <w:webHidden/>
              </w:rPr>
              <w:t>2</w:t>
            </w:r>
            <w:r w:rsidR="00667E3F">
              <w:rPr>
                <w:noProof/>
                <w:webHidden/>
              </w:rPr>
              <w:fldChar w:fldCharType="end"/>
            </w:r>
          </w:hyperlink>
        </w:p>
        <w:p w:rsidR="000C0D3C" w:rsidRDefault="000C0D3C">
          <w:r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:rsidR="007F65CB" w:rsidRPr="007F65CB" w:rsidRDefault="000C0D3C">
      <w:r>
        <w:br w:type="page"/>
      </w:r>
    </w:p>
    <w:p w:rsidR="000C0D3C" w:rsidRPr="007F65CB" w:rsidRDefault="00667E3F" w:rsidP="007F65CB">
      <w:pPr>
        <w:pStyle w:val="Kop1"/>
      </w:pPr>
      <w:bookmarkStart w:id="1" w:name="_Toc505942854"/>
      <w:r>
        <w:lastRenderedPageBreak/>
        <w:t>Voorwoord</w:t>
      </w:r>
      <w:bookmarkEnd w:id="1"/>
    </w:p>
    <w:p w:rsidR="000C0D3C" w:rsidRDefault="000C0D3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C0D3C" w:rsidRPr="000C0D3C" w:rsidRDefault="000C0D3C" w:rsidP="007F65CB">
      <w:pPr>
        <w:pStyle w:val="Kop1"/>
      </w:pPr>
      <w:bookmarkStart w:id="2" w:name="_Toc505942855"/>
      <w:r w:rsidRPr="000C0D3C">
        <w:lastRenderedPageBreak/>
        <w:t>Tot slot</w:t>
      </w:r>
      <w:bookmarkEnd w:id="2"/>
    </w:p>
    <w:p w:rsidR="000C0D3C" w:rsidRPr="000C0D3C" w:rsidRDefault="000C0D3C" w:rsidP="000C0D3C"/>
    <w:sectPr w:rsidR="000C0D3C" w:rsidRPr="000C0D3C" w:rsidSect="00BA3F1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E34" w:rsidRDefault="008F2E34" w:rsidP="007F65CB">
      <w:pPr>
        <w:spacing w:before="0" w:after="0" w:line="240" w:lineRule="auto"/>
      </w:pPr>
      <w:r>
        <w:separator/>
      </w:r>
    </w:p>
  </w:endnote>
  <w:endnote w:type="continuationSeparator" w:id="0">
    <w:p w:rsidR="008F2E34" w:rsidRDefault="008F2E34" w:rsidP="007F65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0A3" w:rsidRPr="000760A3" w:rsidRDefault="000760A3" w:rsidP="000760A3">
    <w:pPr>
      <w:pStyle w:val="Koptekst"/>
    </w:pPr>
    <w:r>
      <w:t>[Naam]</w:t>
    </w:r>
    <w:r>
      <w:ptab w:relativeTo="margin" w:alignment="center" w:leader="none"/>
    </w:r>
    <w:r>
      <w:ptab w:relativeTo="margin" w:alignment="right" w:leader="none"/>
    </w:r>
    <w:r>
      <w:t>[Datum]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E34" w:rsidRDefault="008F2E34" w:rsidP="007F65CB">
      <w:pPr>
        <w:spacing w:before="0" w:after="0" w:line="240" w:lineRule="auto"/>
      </w:pPr>
      <w:r>
        <w:separator/>
      </w:r>
    </w:p>
  </w:footnote>
  <w:footnote w:type="continuationSeparator" w:id="0">
    <w:p w:rsidR="008F2E34" w:rsidRDefault="008F2E34" w:rsidP="007F65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2F37" w:rsidRDefault="00892F37">
    <w:pPr>
      <w:pStyle w:val="Kopteks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1B3C91" wp14:editId="0102BC83">
              <wp:simplePos x="0" y="0"/>
              <wp:positionH relativeFrom="column">
                <wp:posOffset>5766739</wp:posOffset>
              </wp:positionH>
              <wp:positionV relativeFrom="paragraph">
                <wp:posOffset>460375</wp:posOffset>
              </wp:positionV>
              <wp:extent cx="915035" cy="8991600"/>
              <wp:effectExtent l="0" t="0" r="0" b="0"/>
              <wp:wrapNone/>
              <wp:docPr id="7" name="Groe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5035" cy="8991600"/>
                        <a:chOff x="0" y="0"/>
                        <a:chExt cx="914667" cy="9372600"/>
                      </a:xfrm>
                    </wpg:grpSpPr>
                    <wps:wsp>
                      <wps:cNvPr id="8" name="Rechthoek 8"/>
                      <wps:cNvSpPr/>
                      <wps:spPr>
                        <a:xfrm>
                          <a:off x="0" y="0"/>
                          <a:ext cx="914667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ep 9"/>
                      <wpg:cNvGrpSpPr/>
                      <wpg:grpSpPr>
                        <a:xfrm>
                          <a:off x="0" y="0"/>
                          <a:ext cx="685800" cy="9372600"/>
                          <a:chOff x="0" y="0"/>
                          <a:chExt cx="685922" cy="9372600"/>
                        </a:xfrm>
                      </wpg:grpSpPr>
                      <wps:wsp>
                        <wps:cNvPr id="10" name="Rechthoek 8"/>
                        <wps:cNvSpPr/>
                        <wps:spPr>
                          <a:xfrm>
                            <a:off x="1841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0 w 667679"/>
                              <a:gd name="connsiteY4" fmla="*/ 0 h 9363456"/>
                              <a:gd name="connsiteX0" fmla="*/ 19104 w 686783"/>
                              <a:gd name="connsiteY0" fmla="*/ 0 h 9363456"/>
                              <a:gd name="connsiteX1" fmla="*/ 686783 w 686783"/>
                              <a:gd name="connsiteY1" fmla="*/ 0 h 9363456"/>
                              <a:gd name="connsiteX2" fmla="*/ 686783 w 686783"/>
                              <a:gd name="connsiteY2" fmla="*/ 9363456 h 9363456"/>
                              <a:gd name="connsiteX3" fmla="*/ 19104 w 686783"/>
                              <a:gd name="connsiteY3" fmla="*/ 9363456 h 9363456"/>
                              <a:gd name="connsiteX4" fmla="*/ 0 w 686783"/>
                              <a:gd name="connsiteY4" fmla="*/ 5353050 h 9363456"/>
                              <a:gd name="connsiteX5" fmla="*/ 19104 w 686783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28546 w 667679"/>
                              <a:gd name="connsiteY4" fmla="*/ 5419712 h 9363456"/>
                              <a:gd name="connsiteX5" fmla="*/ 0 w 667679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19021 w 667679"/>
                              <a:gd name="connsiteY4" fmla="*/ 5372097 h 9363456"/>
                              <a:gd name="connsiteX5" fmla="*/ 0 w 66767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679" h="9363456">
                                <a:moveTo>
                                  <a:pt x="0" y="0"/>
                                </a:moveTo>
                                <a:lnTo>
                                  <a:pt x="667679" y="0"/>
                                </a:lnTo>
                                <a:lnTo>
                                  <a:pt x="667679" y="9363456"/>
                                </a:lnTo>
                                <a:lnTo>
                                  <a:pt x="0" y="9363456"/>
                                </a:lnTo>
                                <a:lnTo>
                                  <a:pt x="219021" y="5372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F6ECFE6" id="Groep 7" o:spid="_x0000_s1026" style="position:absolute;margin-left:454.05pt;margin-top:36.25pt;width:72.05pt;height:708pt;z-index:-251657216;mso-width-relative:margin;mso-height-relative:margin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">
              <v:rect id="Rechthoek 8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<v:fill opacity="0"/>
              </v:rect>
              <v:group id="Groep 9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hthoek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" path="m,l667679,r,9363456l,9363456,219021,5372097,,xe" fillcolor="#5b9bd5 [3204]" stroked="f" strokeweight="1pt">
                  <v:stroke joinstyle="miter"/>
                  <v:path arrowok="t" o:connecttype="custom" o:connectlocs="0,0;667512,0;667512,9363456;0,9363456;218966,5372097;0,0" o:connectangles="0,0,0,0,0,0"/>
                </v:shape>
                <v:rect id="Rechthoek 11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" stroked="f" strokeweight="1pt">
                  <v:fill r:id="rId2" o:title="" recolor="t" rotate="t" type="frame"/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5A70"/>
    <w:multiLevelType w:val="hybridMultilevel"/>
    <w:tmpl w:val="6CEE8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DA"/>
    <w:rsid w:val="000760A3"/>
    <w:rsid w:val="000A7EDA"/>
    <w:rsid w:val="000C0D3C"/>
    <w:rsid w:val="00167482"/>
    <w:rsid w:val="001721D1"/>
    <w:rsid w:val="00177E6B"/>
    <w:rsid w:val="00581572"/>
    <w:rsid w:val="00667E3F"/>
    <w:rsid w:val="007F65CB"/>
    <w:rsid w:val="00892F37"/>
    <w:rsid w:val="008E6884"/>
    <w:rsid w:val="008F2E34"/>
    <w:rsid w:val="00906250"/>
    <w:rsid w:val="00AA418C"/>
    <w:rsid w:val="00BA3F1E"/>
    <w:rsid w:val="00BC0CEF"/>
    <w:rsid w:val="00C7561D"/>
    <w:rsid w:val="00D85789"/>
    <w:rsid w:val="00E24FDD"/>
    <w:rsid w:val="00E74B25"/>
    <w:rsid w:val="00E7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EAB152"/>
  <w15:chartTrackingRefBased/>
  <w15:docId w15:val="{30E822D6-B1D3-4B25-B005-AC74A54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F65CB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7F65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40"/>
      <w:szCs w:val="4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65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65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65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65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65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65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65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65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0D3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F65CB"/>
    <w:rPr>
      <w:caps/>
      <w:color w:val="FFFFFF" w:themeColor="background1"/>
      <w:spacing w:val="15"/>
      <w:sz w:val="40"/>
      <w:szCs w:val="44"/>
      <w:shd w:val="clear" w:color="auto" w:fill="5B9BD5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65C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C0D3C"/>
    <w:pPr>
      <w:spacing w:before="120" w:after="120"/>
    </w:pPr>
    <w:rPr>
      <w:rFonts w:cstheme="minorHAnsi"/>
      <w:b/>
      <w:bCs/>
      <w:caps/>
    </w:rPr>
  </w:style>
  <w:style w:type="character" w:styleId="Hyperlink">
    <w:name w:val="Hyperlink"/>
    <w:basedOn w:val="Standaardalinea-lettertype"/>
    <w:uiPriority w:val="99"/>
    <w:unhideWhenUsed/>
    <w:rsid w:val="000C0D3C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C0D3C"/>
    <w:pPr>
      <w:spacing w:after="0"/>
      <w:ind w:left="220"/>
    </w:pPr>
    <w:rPr>
      <w:rFonts w:cstheme="minorHAnsi"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0C0D3C"/>
    <w:pPr>
      <w:spacing w:after="0"/>
      <w:ind w:left="440"/>
    </w:pPr>
    <w:rPr>
      <w:rFonts w:cs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0C0D3C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0C0D3C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0C0D3C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0C0D3C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0C0D3C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0C0D3C"/>
    <w:pPr>
      <w:spacing w:after="0"/>
      <w:ind w:left="1760"/>
    </w:pPr>
    <w:rPr>
      <w:rFonts w:cstheme="minorHAnsi"/>
      <w:sz w:val="18"/>
      <w:szCs w:val="18"/>
    </w:rPr>
  </w:style>
  <w:style w:type="paragraph" w:styleId="Geenafstand">
    <w:name w:val="No Spacing"/>
    <w:link w:val="GeenafstandChar"/>
    <w:uiPriority w:val="1"/>
    <w:qFormat/>
    <w:rsid w:val="007F65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65CB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65CB"/>
    <w:rPr>
      <w:lang w:val="en-GB"/>
    </w:rPr>
  </w:style>
  <w:style w:type="table" w:styleId="Onopgemaaktetabel3">
    <w:name w:val="Plain Table 3"/>
    <w:basedOn w:val="Standaardtabel"/>
    <w:uiPriority w:val="43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">
    <w:name w:val="Table Grid"/>
    <w:basedOn w:val="Standaardtabel"/>
    <w:uiPriority w:val="39"/>
    <w:rsid w:val="007F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7F65CB"/>
    <w:pPr>
      <w:spacing w:after="0" w:line="240" w:lineRule="auto"/>
    </w:pPr>
    <w:tblPr>
      <w:tblStyleRowBandSize w:val="1"/>
      <w:tblStyleColBandSize w:val="1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7F65CB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65CB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65C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65C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F65CB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F65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F65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65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65C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F65CB"/>
    <w:rPr>
      <w:b/>
      <w:bCs/>
    </w:rPr>
  </w:style>
  <w:style w:type="character" w:styleId="Nadruk">
    <w:name w:val="Emphasis"/>
    <w:uiPriority w:val="20"/>
    <w:qFormat/>
    <w:rsid w:val="007F65CB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F65C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F65C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65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65CB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7F65CB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7F65CB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7F65CB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7F65CB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7F65CB"/>
    <w:rPr>
      <w:b/>
      <w:bCs/>
      <w:i/>
      <w:iCs/>
      <w:spacing w:val="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85789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85789"/>
  </w:style>
  <w:style w:type="character" w:styleId="Voetnootmarkering">
    <w:name w:val="footnote reference"/>
    <w:basedOn w:val="Standaardalinea-lettertype"/>
    <w:uiPriority w:val="99"/>
    <w:semiHidden/>
    <w:unhideWhenUsed/>
    <w:rsid w:val="00D85789"/>
    <w:rPr>
      <w:vertAlign w:val="superscript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3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bos\Downloads\Sjablo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41577-5D7F-4293-ADFE-8E1997403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1</TotalTime>
  <Pages>4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Herman</dc:creator>
  <cp:keywords/>
  <dc:description/>
  <cp:lastModifiedBy>Jelle van den Bosch</cp:lastModifiedBy>
  <cp:revision>1</cp:revision>
  <dcterms:created xsi:type="dcterms:W3CDTF">2018-02-16T10:10:00Z</dcterms:created>
  <dcterms:modified xsi:type="dcterms:W3CDTF">2018-02-16T10:11:00Z</dcterms:modified>
</cp:coreProperties>
</file>