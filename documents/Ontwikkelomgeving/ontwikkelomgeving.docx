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87585441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BA3F1E" w:rsidRDefault="00BA3F1E" w:rsidP="00BA3F1E">
          <w:pPr>
            <w:pStyle w:val="Geenafstand"/>
            <w:tabs>
              <w:tab w:val="left" w:pos="8789"/>
            </w:tabs>
            <w:rPr>
              <w:sz w:val="2"/>
            </w:rPr>
          </w:pPr>
        </w:p>
        <w:p w:rsidR="00BA3F1E" w:rsidRDefault="00BA3F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F66DC2" wp14:editId="75D3E3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507076590" w:displacedByCustomXml="next"/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14804967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A3F1E" w:rsidRDefault="0071309B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cronesteyn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:rsidR="00BA3F1E" w:rsidRDefault="00C025DC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34800200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309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Ontwikkelomgeving</w:t>
                                    </w:r>
                                  </w:sdtContent>
                                </w:sdt>
                                <w:r w:rsidR="00BA3F1E">
                                  <w:t xml:space="preserve"> </w:t>
                                </w:r>
                              </w:p>
                              <w:p w:rsidR="00BA3F1E" w:rsidRDefault="00BA3F1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FF66DC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pfQIAAGQ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tO72y1Q6N9rYbleD4dY1u3LAQ75nHbKCBmPd4h0Mqi6rb&#10;XqJkbf3vv+kTHpSFlZIGs1bS8GvDvKBEfTcgcyYDhjP/TE8+T/CGP7SsDi1moy8t2jHGZnE8iwkf&#10;1SBKb/Uj1sIivQoTMxxvlzQO4mXsNgDWCheLRQZhHB2LN2bpeHKdupO49tA+Mu96QkZQ+dYOU8lm&#10;b3jZYTNx3GITwc5M2lTgrqp94THKmfb92km74vA/o16X4/wF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eojKaX0CAABk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bookmarkStart w:id="1" w:name="_Hlk507076590" w:displacedByCustomXml="next"/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4804967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A3F1E" w:rsidRDefault="0071309B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cronesteyn</w:t>
                              </w:r>
                            </w:p>
                          </w:sdtContent>
                        </w:sdt>
                        <w:bookmarkEnd w:id="1" w:displacedByCustomXml="prev"/>
                        <w:p w:rsidR="00BA3F1E" w:rsidRDefault="00C025DC">
                          <w:pPr>
                            <w:pStyle w:val="Geenafstand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34800200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1309B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Ontwikkelomgeving</w:t>
                              </w:r>
                            </w:sdtContent>
                          </w:sdt>
                          <w:r w:rsidR="00BA3F1E">
                            <w:t xml:space="preserve"> </w:t>
                          </w:r>
                        </w:p>
                        <w:p w:rsidR="00BA3F1E" w:rsidRDefault="00BA3F1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73B69105" wp14:editId="3DE65C2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F6EA08" id="Groe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0C0D3C" w:rsidRDefault="0080608F" w:rsidP="000C0D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6A67BC" wp14:editId="121A8525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7392134</wp:posOffset>
                    </wp:positionV>
                    <wp:extent cx="5943600" cy="1497866"/>
                    <wp:effectExtent l="0" t="0" r="7620" b="762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97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Namen: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G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Vosselman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Verheugd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v.d</w:t>
                                </w:r>
                                <w:r w:rsidR="0071309B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Bos</w:t>
                                </w:r>
                                <w:r w:rsidR="0071309B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Shamoian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Studiejaar: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2016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-20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19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Werkgroep: AMO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04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Projectleider: M. Boukiour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Inleverdatum: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Publicatiedatum"/>
                                    <w:tag w:val=""/>
                                    <w:id w:val="-202793404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23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23-2-2018</w:t>
                                    </w:r>
                                  </w:sdtContent>
                                </w:sdt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Status"/>
                                    <w:tag w:val=""/>
                                    <w:id w:val="108002044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:rsidR="00BA3F1E" w:rsidRDefault="00BA3F1E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6A67BC" id="Tekstvak 69" o:spid="_x0000_s1027" type="#_x0000_t202" style="position:absolute;margin-left:69.75pt;margin-top:582.05pt;width:468pt;height:117.95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" filled="f" stroked="f" strokeweight=".5pt">
                    <v:textbox inset="0,0,0,0">
                      <w:txbxContent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Namen: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G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Vosselman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Verheugd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v.d</w:t>
                          </w:r>
                          <w:r w:rsidR="0071309B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Bos</w:t>
                          </w:r>
                          <w:r w:rsidR="0071309B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h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T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Shamoian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Studiejaar: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2016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-20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19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Werkgroep: AMO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a.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04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Projectleider: M. Boukiour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Inleverdatum: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Publicatiedatum"/>
                              <w:tag w:val=""/>
                              <w:id w:val="-202793404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23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23-2-2018</w:t>
                              </w:r>
                            </w:sdtContent>
                          </w:sdt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Versie: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Status"/>
                              <w:tag w:val=""/>
                              <w:id w:val="1080020441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1.0</w:t>
                              </w:r>
                            </w:sdtContent>
                          </w:sdt>
                        </w:p>
                        <w:p w:rsidR="00BA3F1E" w:rsidRDefault="00BA3F1E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A3F1E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6766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0D3C" w:rsidRPr="007F65CB" w:rsidRDefault="000C0D3C" w:rsidP="007F65CB">
          <w:pPr>
            <w:pStyle w:val="Kopvaninhoudsopgave"/>
          </w:pPr>
          <w:r w:rsidRPr="007F65CB">
            <w:t>Inhoud</w:t>
          </w:r>
        </w:p>
        <w:p w:rsidR="00DD3313" w:rsidRDefault="000C0D3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07146005" w:history="1">
            <w:r w:rsidR="00DD3313" w:rsidRPr="00671AA8">
              <w:rPr>
                <w:rStyle w:val="Hyperlink"/>
                <w:noProof/>
              </w:rPr>
              <w:t>Voorwoord</w:t>
            </w:r>
            <w:r w:rsidR="00DD3313">
              <w:rPr>
                <w:noProof/>
                <w:webHidden/>
              </w:rPr>
              <w:tab/>
            </w:r>
            <w:r w:rsidR="00DD3313">
              <w:rPr>
                <w:noProof/>
                <w:webHidden/>
              </w:rPr>
              <w:fldChar w:fldCharType="begin"/>
            </w:r>
            <w:r w:rsidR="00DD3313">
              <w:rPr>
                <w:noProof/>
                <w:webHidden/>
              </w:rPr>
              <w:instrText xml:space="preserve"> PAGEREF _Toc507146005 \h </w:instrText>
            </w:r>
            <w:r w:rsidR="00DD3313">
              <w:rPr>
                <w:noProof/>
                <w:webHidden/>
              </w:rPr>
            </w:r>
            <w:r w:rsidR="00DD3313">
              <w:rPr>
                <w:noProof/>
                <w:webHidden/>
              </w:rPr>
              <w:fldChar w:fldCharType="separate"/>
            </w:r>
            <w:r w:rsidR="00DD3313">
              <w:rPr>
                <w:noProof/>
                <w:webHidden/>
              </w:rPr>
              <w:t>2</w:t>
            </w:r>
            <w:r w:rsidR="00DD3313">
              <w:rPr>
                <w:noProof/>
                <w:webHidden/>
              </w:rPr>
              <w:fldChar w:fldCharType="end"/>
            </w:r>
          </w:hyperlink>
        </w:p>
        <w:p w:rsidR="00DD3313" w:rsidRDefault="00C025D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7146006" w:history="1">
            <w:r w:rsidR="00DD3313" w:rsidRPr="00671AA8">
              <w:rPr>
                <w:rStyle w:val="Hyperlink"/>
                <w:noProof/>
              </w:rPr>
              <w:t>Tot slot</w:t>
            </w:r>
            <w:r w:rsidR="00DD3313">
              <w:rPr>
                <w:noProof/>
                <w:webHidden/>
              </w:rPr>
              <w:tab/>
            </w:r>
            <w:r w:rsidR="00DD3313">
              <w:rPr>
                <w:noProof/>
                <w:webHidden/>
              </w:rPr>
              <w:fldChar w:fldCharType="begin"/>
            </w:r>
            <w:r w:rsidR="00DD3313">
              <w:rPr>
                <w:noProof/>
                <w:webHidden/>
              </w:rPr>
              <w:instrText xml:space="preserve"> PAGEREF _Toc507146006 \h </w:instrText>
            </w:r>
            <w:r w:rsidR="00DD3313">
              <w:rPr>
                <w:noProof/>
                <w:webHidden/>
              </w:rPr>
            </w:r>
            <w:r w:rsidR="00DD3313">
              <w:rPr>
                <w:noProof/>
                <w:webHidden/>
              </w:rPr>
              <w:fldChar w:fldCharType="separate"/>
            </w:r>
            <w:r w:rsidR="00DD3313">
              <w:rPr>
                <w:noProof/>
                <w:webHidden/>
              </w:rPr>
              <w:t>3</w:t>
            </w:r>
            <w:r w:rsidR="00DD3313">
              <w:rPr>
                <w:noProof/>
                <w:webHidden/>
              </w:rPr>
              <w:fldChar w:fldCharType="end"/>
            </w:r>
          </w:hyperlink>
        </w:p>
        <w:p w:rsidR="000C0D3C" w:rsidRDefault="000C0D3C">
          <w:r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:rsidR="007F65CB" w:rsidRPr="007F65CB" w:rsidRDefault="000C0D3C" w:rsidP="00896956">
      <w:r>
        <w:br w:type="page"/>
      </w:r>
    </w:p>
    <w:p w:rsidR="00896956" w:rsidRDefault="00667E3F" w:rsidP="0071309B">
      <w:pPr>
        <w:pStyle w:val="Kop1"/>
      </w:pPr>
      <w:bookmarkStart w:id="2" w:name="_Toc507146005"/>
      <w:r>
        <w:lastRenderedPageBreak/>
        <w:t>Voorwoord</w:t>
      </w:r>
      <w:bookmarkEnd w:id="2"/>
    </w:p>
    <w:p w:rsidR="00896956" w:rsidRPr="00896956" w:rsidRDefault="00896956" w:rsidP="00896956"/>
    <w:p w:rsidR="00896956" w:rsidRPr="00896956" w:rsidRDefault="00896956" w:rsidP="00896956"/>
    <w:p w:rsidR="00896956" w:rsidRPr="00896956" w:rsidRDefault="00896956" w:rsidP="00896956"/>
    <w:p w:rsidR="00896956" w:rsidRPr="00896956" w:rsidRDefault="00896956" w:rsidP="00896956"/>
    <w:p w:rsidR="00896956" w:rsidRPr="00896956" w:rsidRDefault="00896956" w:rsidP="00896956"/>
    <w:p w:rsidR="00896956" w:rsidRPr="00896956" w:rsidRDefault="00896956" w:rsidP="00896956"/>
    <w:p w:rsidR="0071309B" w:rsidRDefault="000C0D3C" w:rsidP="00896956">
      <w:pPr>
        <w:pStyle w:val="Kop1"/>
      </w:pPr>
      <w:r w:rsidRPr="00896956">
        <w:br w:type="page"/>
      </w:r>
      <w:r w:rsidR="0071309B">
        <w:lastRenderedPageBreak/>
        <w:t>Ontwikkelomgeving</w:t>
      </w:r>
    </w:p>
    <w:p w:rsidR="0071309B" w:rsidRDefault="0071309B" w:rsidP="0071309B"/>
    <w:p w:rsidR="00896956" w:rsidRPr="00896956" w:rsidRDefault="00896956" w:rsidP="0089695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4775"/>
      </w:tblGrid>
      <w:tr w:rsidR="00896956" w:rsidRPr="00896956" w:rsidTr="0089695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bottom w:w="0" w:type="dxa"/>
              <w:right w:w="58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Apparaat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bottom w:w="0" w:type="dxa"/>
              <w:right w:w="58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Vereisten </w:t>
            </w:r>
          </w:p>
        </w:tc>
      </w:tr>
      <w:tr w:rsidR="00896956" w:rsidRPr="00896956" w:rsidTr="00896956">
        <w:trPr>
          <w:trHeight w:val="16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bottom w:w="0" w:type="dxa"/>
              <w:right w:w="58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Computer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bottom w:w="0" w:type="dxa"/>
              <w:right w:w="58" w:type="dxa"/>
            </w:tcMar>
            <w:hideMark/>
          </w:tcPr>
          <w:p w:rsidR="00896956" w:rsidRPr="00896956" w:rsidRDefault="00896956" w:rsidP="00896956">
            <w:pPr>
              <w:numPr>
                <w:ilvl w:val="0"/>
                <w:numId w:val="2"/>
              </w:numPr>
              <w:spacing w:before="0" w:after="128" w:line="240" w:lineRule="auto"/>
              <w:ind w:left="362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896956">
              <w:rPr>
                <w:rFonts w:ascii="Palatino Linotype" w:eastAsia="Times New Roman" w:hAnsi="Palatino Linotype" w:cs="Arial"/>
                <w:color w:val="000000"/>
                <w:sz w:val="24"/>
                <w:szCs w:val="24"/>
              </w:rPr>
              <w:t xml:space="preserve">1 gigahertz (GHz) of sneller, 32-bit (x86) </w:t>
            </w:r>
          </w:p>
          <w:p w:rsidR="00896956" w:rsidRPr="00896956" w:rsidRDefault="00896956" w:rsidP="00896956">
            <w:pPr>
              <w:numPr>
                <w:ilvl w:val="0"/>
                <w:numId w:val="2"/>
              </w:numPr>
              <w:spacing w:before="0" w:after="137" w:line="240" w:lineRule="auto"/>
              <w:ind w:left="362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896956">
              <w:rPr>
                <w:rFonts w:ascii="Palatino Linotype" w:eastAsia="Times New Roman" w:hAnsi="Palatino Linotype" w:cs="Arial"/>
                <w:color w:val="000000"/>
                <w:sz w:val="24"/>
                <w:szCs w:val="24"/>
              </w:rPr>
              <w:t xml:space="preserve">… </w:t>
            </w:r>
          </w:p>
          <w:p w:rsidR="00896956" w:rsidRPr="00896956" w:rsidRDefault="00896956" w:rsidP="00896956">
            <w:pPr>
              <w:numPr>
                <w:ilvl w:val="0"/>
                <w:numId w:val="2"/>
              </w:numPr>
              <w:spacing w:before="0" w:after="131" w:line="240" w:lineRule="auto"/>
              <w:ind w:left="362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896956">
              <w:rPr>
                <w:rFonts w:ascii="Palatino Linotype" w:eastAsia="Times New Roman" w:hAnsi="Palatino Linotype" w:cs="Arial"/>
                <w:color w:val="000000"/>
                <w:sz w:val="24"/>
                <w:szCs w:val="24"/>
              </w:rPr>
              <w:t xml:space="preserve">16 GB beschikbare schijfruimte (32-bits) </w:t>
            </w:r>
          </w:p>
          <w:p w:rsidR="00896956" w:rsidRPr="00896956" w:rsidRDefault="00896956" w:rsidP="00896956">
            <w:pPr>
              <w:numPr>
                <w:ilvl w:val="0"/>
                <w:numId w:val="2"/>
              </w:numPr>
              <w:spacing w:before="0" w:after="0" w:line="240" w:lineRule="auto"/>
              <w:ind w:left="362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896956">
              <w:rPr>
                <w:rFonts w:ascii="Palatino Linotype" w:eastAsia="Times New Roman" w:hAnsi="Palatino Linotype" w:cs="Arial"/>
                <w:color w:val="000000"/>
                <w:sz w:val="24"/>
                <w:szCs w:val="24"/>
              </w:rPr>
              <w:t>…  </w:t>
            </w:r>
          </w:p>
        </w:tc>
      </w:tr>
      <w:tr w:rsidR="00896956" w:rsidRPr="00896956" w:rsidTr="0089695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bottom w:w="0" w:type="dxa"/>
              <w:right w:w="58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Netwerkkabels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bottom w:w="0" w:type="dxa"/>
              <w:right w:w="58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Cat 5, lengte 10m </w:t>
            </w:r>
          </w:p>
        </w:tc>
      </w:tr>
      <w:tr w:rsidR="00896956" w:rsidRPr="00896956" w:rsidTr="0089695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bottom w:w="0" w:type="dxa"/>
              <w:right w:w="58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…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bottom w:w="0" w:type="dxa"/>
              <w:right w:w="58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… </w:t>
            </w:r>
          </w:p>
        </w:tc>
      </w:tr>
      <w:tr w:rsidR="00896956" w:rsidRPr="00896956" w:rsidTr="0089695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bottom w:w="0" w:type="dxa"/>
              <w:right w:w="58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…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bottom w:w="0" w:type="dxa"/>
              <w:right w:w="58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… </w:t>
            </w:r>
          </w:p>
        </w:tc>
      </w:tr>
    </w:tbl>
    <w:p w:rsidR="00896956" w:rsidRPr="00896956" w:rsidRDefault="00896956" w:rsidP="00896956">
      <w:pPr>
        <w:spacing w:before="0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956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</w:t>
      </w:r>
    </w:p>
    <w:p w:rsidR="00896956" w:rsidRPr="00896956" w:rsidRDefault="00896956" w:rsidP="0089695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956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</w:t>
      </w:r>
    </w:p>
    <w:tbl>
      <w:tblPr>
        <w:tblW w:w="6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1090"/>
        <w:gridCol w:w="1605"/>
        <w:gridCol w:w="2086"/>
      </w:tblGrid>
      <w:tr w:rsidR="00896956" w:rsidRPr="00896956" w:rsidTr="00896956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Software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Versie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Installatie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Opmerkingen </w:t>
            </w:r>
          </w:p>
        </w:tc>
      </w:tr>
      <w:tr w:rsidR="00896956" w:rsidRPr="00896956" w:rsidTr="00896956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OpenOffice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3.3.0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Standaard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96956" w:rsidRPr="00896956" w:rsidTr="00896956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Chrome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16.0.2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…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… </w:t>
            </w:r>
          </w:p>
        </w:tc>
      </w:tr>
      <w:tr w:rsidR="00896956" w:rsidRPr="00896956" w:rsidTr="00896956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…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96956" w:rsidRPr="00896956" w:rsidTr="00896956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…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96956" w:rsidRPr="00896956" w:rsidTr="00896956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…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96956" w:rsidRPr="00896956" w:rsidTr="00896956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…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06" w:type="dxa"/>
              <w:bottom w:w="0" w:type="dxa"/>
              <w:right w:w="115" w:type="dxa"/>
            </w:tcMar>
            <w:hideMark/>
          </w:tcPr>
          <w:p w:rsidR="00896956" w:rsidRPr="00896956" w:rsidRDefault="00896956" w:rsidP="0089695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95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71309B" w:rsidRPr="0071309B" w:rsidRDefault="0071309B" w:rsidP="0071309B">
      <w:r>
        <w:br w:type="page"/>
      </w:r>
      <w:bookmarkStart w:id="3" w:name="_GoBack"/>
      <w:bookmarkEnd w:id="3"/>
    </w:p>
    <w:p w:rsidR="000C0D3C" w:rsidRPr="000C0D3C" w:rsidRDefault="000C0D3C" w:rsidP="007F65CB">
      <w:pPr>
        <w:pStyle w:val="Kop1"/>
      </w:pPr>
      <w:bookmarkStart w:id="4" w:name="_Toc507146006"/>
      <w:r w:rsidRPr="000C0D3C">
        <w:lastRenderedPageBreak/>
        <w:t>Tot slot</w:t>
      </w:r>
      <w:bookmarkEnd w:id="4"/>
    </w:p>
    <w:p w:rsidR="000C0D3C" w:rsidRPr="000C0D3C" w:rsidRDefault="000C0D3C" w:rsidP="000C0D3C"/>
    <w:sectPr w:rsidR="000C0D3C" w:rsidRPr="000C0D3C" w:rsidSect="00BA3F1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5DC" w:rsidRDefault="00C025DC" w:rsidP="007F65CB">
      <w:pPr>
        <w:spacing w:before="0" w:after="0" w:line="240" w:lineRule="auto"/>
      </w:pPr>
      <w:r>
        <w:separator/>
      </w:r>
    </w:p>
  </w:endnote>
  <w:endnote w:type="continuationSeparator" w:id="0">
    <w:p w:rsidR="00C025DC" w:rsidRDefault="00C025DC" w:rsidP="007F6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0A3" w:rsidRPr="00DD3313" w:rsidRDefault="00DD3313" w:rsidP="00DD3313">
    <w:pPr>
      <w:pStyle w:val="Geenafstand"/>
      <w:rPr>
        <w:color w:val="5B9BD5" w:themeColor="accent1"/>
        <w:sz w:val="24"/>
        <w:szCs w:val="24"/>
      </w:rPr>
    </w:pPr>
    <w:r w:rsidRPr="00DD3313">
      <w:t xml:space="preserve">G. Vosselman, J. Verheugd, J. </w:t>
    </w:r>
    <w:proofErr w:type="spellStart"/>
    <w:r w:rsidRPr="00DD3313">
      <w:t>v.d</w:t>
    </w:r>
    <w:proofErr w:type="spellEnd"/>
    <w:r w:rsidRPr="00DD3313">
      <w:t xml:space="preserve"> </w:t>
    </w:r>
    <w:proofErr w:type="spellStart"/>
    <w:r w:rsidRPr="00DD3313">
      <w:t>Bosh</w:t>
    </w:r>
    <w:proofErr w:type="spellEnd"/>
    <w:r w:rsidRPr="00DD3313">
      <w:t>, T. Shamoi</w:t>
    </w:r>
    <w:r>
      <w:t>an</w:t>
    </w:r>
    <w:r>
      <w:ptab w:relativeTo="margin" w:alignment="center" w:leader="none"/>
    </w:r>
    <w:r w:rsidRPr="009669FC"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t xml:space="preserve"> [Datum]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5DC" w:rsidRDefault="00C025DC" w:rsidP="007F65CB">
      <w:pPr>
        <w:spacing w:before="0" w:after="0" w:line="240" w:lineRule="auto"/>
      </w:pPr>
      <w:r>
        <w:separator/>
      </w:r>
    </w:p>
  </w:footnote>
  <w:footnote w:type="continuationSeparator" w:id="0">
    <w:p w:rsidR="00C025DC" w:rsidRDefault="00C025DC" w:rsidP="007F6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EB9" w:rsidRPr="00DE3EB9" w:rsidRDefault="00C025DC" w:rsidP="00DE3EB9">
    <w:pPr>
      <w:pStyle w:val="Koptekst"/>
    </w:pPr>
    <w:sdt>
      <w:sdtPr>
        <w:alias w:val="Titel"/>
        <w:tag w:val=""/>
        <w:id w:val="17092209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71309B">
          <w:t>cronesteyn</w:t>
        </w:r>
        <w:proofErr w:type="spellEnd"/>
      </w:sdtContent>
    </w:sdt>
  </w:p>
  <w:p w:rsidR="00892F37" w:rsidRDefault="0080608F">
    <w:pPr>
      <w:pStyle w:val="Kopteks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1B3C91" wp14:editId="0102BC83">
              <wp:simplePos x="0" y="0"/>
              <wp:positionH relativeFrom="column">
                <wp:posOffset>5766435</wp:posOffset>
              </wp:positionH>
              <wp:positionV relativeFrom="paragraph">
                <wp:posOffset>222885</wp:posOffset>
              </wp:positionV>
              <wp:extent cx="915035" cy="8991600"/>
              <wp:effectExtent l="0" t="0" r="0" b="0"/>
              <wp:wrapNone/>
              <wp:docPr id="7" name="Groe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35" cy="8991600"/>
                        <a:chOff x="0" y="0"/>
                        <a:chExt cx="914667" cy="9372600"/>
                      </a:xfrm>
                    </wpg:grpSpPr>
                    <wps:wsp>
                      <wps:cNvPr id="8" name="Rechthoek 8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ep 9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0" name="Rechthoek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E0D1E5" id="Groep 7" o:spid="_x0000_s1026" style="position:absolute;margin-left:454.05pt;margin-top:17.55pt;width:72.05pt;height:708pt;z-index:-251657216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">
              <v:rect id="Rechthoek 8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<v:fill opacity="0"/>
              </v:rect>
              <v:group id="Groep 9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hthoek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" path="m,l667679,r,9363456l,9363456,219021,5372097,,xe" fillcolor="#5b9bd5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hthoek 11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" stroked="f" strokeweight="1pt">
                  <v:fill r:id="rId2" o:title="" recolor="t" rotate="t" type="frame"/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35017"/>
    <w:multiLevelType w:val="multilevel"/>
    <w:tmpl w:val="8DC0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05A70"/>
    <w:multiLevelType w:val="hybridMultilevel"/>
    <w:tmpl w:val="6CEE8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DA"/>
    <w:rsid w:val="00075306"/>
    <w:rsid w:val="000760A3"/>
    <w:rsid w:val="00083D32"/>
    <w:rsid w:val="000A7EDA"/>
    <w:rsid w:val="000C0D3C"/>
    <w:rsid w:val="000C43EE"/>
    <w:rsid w:val="00167482"/>
    <w:rsid w:val="001721D1"/>
    <w:rsid w:val="00177E6B"/>
    <w:rsid w:val="00490A63"/>
    <w:rsid w:val="00581572"/>
    <w:rsid w:val="00667E3F"/>
    <w:rsid w:val="006C027F"/>
    <w:rsid w:val="0071309B"/>
    <w:rsid w:val="007F65CB"/>
    <w:rsid w:val="0080608F"/>
    <w:rsid w:val="00892F37"/>
    <w:rsid w:val="00896956"/>
    <w:rsid w:val="008E6884"/>
    <w:rsid w:val="008F2E34"/>
    <w:rsid w:val="00906250"/>
    <w:rsid w:val="00963A3A"/>
    <w:rsid w:val="00AA418C"/>
    <w:rsid w:val="00BA3F1E"/>
    <w:rsid w:val="00BC0CEF"/>
    <w:rsid w:val="00C025DC"/>
    <w:rsid w:val="00C7561D"/>
    <w:rsid w:val="00D85789"/>
    <w:rsid w:val="00DD3313"/>
    <w:rsid w:val="00DE3EB9"/>
    <w:rsid w:val="00E1293E"/>
    <w:rsid w:val="00E24FDD"/>
    <w:rsid w:val="00E74B25"/>
    <w:rsid w:val="00E7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ECDD1"/>
  <w15:chartTrackingRefBased/>
  <w15:docId w15:val="{30E822D6-B1D3-4B25-B005-AC74A5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F65CB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7F65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40"/>
      <w:szCs w:val="4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65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65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65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65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65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65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65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65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D3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65CB"/>
    <w:rPr>
      <w:caps/>
      <w:color w:val="FFFFFF" w:themeColor="background1"/>
      <w:spacing w:val="15"/>
      <w:sz w:val="40"/>
      <w:szCs w:val="44"/>
      <w:shd w:val="clear" w:color="auto" w:fill="5B9BD5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65C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C0D3C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Standaardalinea-lettertype"/>
    <w:uiPriority w:val="99"/>
    <w:unhideWhenUsed/>
    <w:rsid w:val="000C0D3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C0D3C"/>
    <w:pPr>
      <w:spacing w:after="0"/>
      <w:ind w:left="22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0C0D3C"/>
    <w:pPr>
      <w:spacing w:after="0"/>
      <w:ind w:left="44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0C0D3C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0C0D3C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0C0D3C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0C0D3C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0C0D3C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0C0D3C"/>
    <w:pPr>
      <w:spacing w:after="0"/>
      <w:ind w:left="1760"/>
    </w:pPr>
    <w:rPr>
      <w:rFonts w:cstheme="minorHAnsi"/>
      <w:sz w:val="18"/>
      <w:szCs w:val="18"/>
    </w:rPr>
  </w:style>
  <w:style w:type="paragraph" w:styleId="Geenafstand">
    <w:name w:val="No Spacing"/>
    <w:link w:val="GeenafstandChar"/>
    <w:uiPriority w:val="1"/>
    <w:qFormat/>
    <w:rsid w:val="007F65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65CB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65CB"/>
    <w:rPr>
      <w:lang w:val="en-GB"/>
    </w:rPr>
  </w:style>
  <w:style w:type="table" w:styleId="Onopgemaaktetabel3">
    <w:name w:val="Plain Table 3"/>
    <w:basedOn w:val="Standaardtabel"/>
    <w:uiPriority w:val="43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">
    <w:name w:val="Table Grid"/>
    <w:basedOn w:val="Standaardtabel"/>
    <w:uiPriority w:val="39"/>
    <w:rsid w:val="007F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7F65CB"/>
    <w:pPr>
      <w:spacing w:after="0" w:line="240" w:lineRule="auto"/>
    </w:pPr>
    <w:tblPr>
      <w:tblStyleRowBandSize w:val="1"/>
      <w:tblStyleColBandSize w:val="1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7F65CB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65CB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65C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65C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65CB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F65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F65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65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65C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F65CB"/>
    <w:rPr>
      <w:b/>
      <w:bCs/>
    </w:rPr>
  </w:style>
  <w:style w:type="character" w:styleId="Nadruk">
    <w:name w:val="Emphasis"/>
    <w:uiPriority w:val="20"/>
    <w:qFormat/>
    <w:rsid w:val="007F65CB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F65C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F65C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65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65CB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7F65CB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7F65C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7F65C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7F65C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7F65CB"/>
    <w:rPr>
      <w:b/>
      <w:bCs/>
      <w:i/>
      <w:iCs/>
      <w:spacing w:val="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85789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85789"/>
  </w:style>
  <w:style w:type="character" w:styleId="Voetnootmarkering">
    <w:name w:val="footnote reference"/>
    <w:basedOn w:val="Standaardalinea-lettertype"/>
    <w:uiPriority w:val="99"/>
    <w:semiHidden/>
    <w:unhideWhenUsed/>
    <w:rsid w:val="00D85789"/>
    <w:rPr>
      <w:vertAlign w:val="superscript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3F1E"/>
  </w:style>
  <w:style w:type="character" w:styleId="Tekstvantijdelijkeaanduiding">
    <w:name w:val="Placeholder Text"/>
    <w:basedOn w:val="Standaardalinea-lettertype"/>
    <w:uiPriority w:val="99"/>
    <w:semiHidden/>
    <w:rsid w:val="00DE3EB9"/>
    <w:rPr>
      <w:color w:val="808080"/>
    </w:rPr>
  </w:style>
  <w:style w:type="paragraph" w:styleId="Normaalweb">
    <w:name w:val="Normal (Web)"/>
    <w:basedOn w:val="Standaard"/>
    <w:uiPriority w:val="99"/>
    <w:semiHidden/>
    <w:unhideWhenUsed/>
    <w:rsid w:val="0089695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0096">
          <w:marLeft w:val="-2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391">
          <w:marLeft w:val="-2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bos\Downloads\Sjablo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CFC776-4A2F-47CC-B7EC-FB98CBF7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4</TotalTime>
  <Pages>5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ProjectNaam</vt:lpstr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cronesteyn</dc:title>
  <dc:subject>Ontwikkelomgeving</dc:subject>
  <dc:creator>Jasper Verheugd</dc:creator>
  <cp:keywords/>
  <dc:description/>
  <cp:lastModifiedBy>Jelle van den Bosch</cp:lastModifiedBy>
  <cp:revision>4</cp:revision>
  <dcterms:created xsi:type="dcterms:W3CDTF">2018-04-13T08:11:00Z</dcterms:created>
  <dcterms:modified xsi:type="dcterms:W3CDTF">2018-04-13T08:14:00Z</dcterms:modified>
  <cp:contentStatus>1.0</cp:contentStatus>
</cp:coreProperties>
</file>