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696E" w14:textId="0E593394" w:rsidR="002A66FA" w:rsidRDefault="002A66FA" w:rsidP="00BA3F1E">
      <w:pPr>
        <w:pStyle w:val="Geenafstand"/>
        <w:tabs>
          <w:tab w:val="left" w:pos="8789"/>
        </w:tabs>
        <w:rPr>
          <w:sz w:val="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EAC9" wp14:editId="30990A6A">
                <wp:simplePos x="0" y="0"/>
                <wp:positionH relativeFrom="page">
                  <wp:posOffset>885826</wp:posOffset>
                </wp:positionH>
                <wp:positionV relativeFrom="margin">
                  <wp:posOffset>-4445</wp:posOffset>
                </wp:positionV>
                <wp:extent cx="6019800" cy="1381125"/>
                <wp:effectExtent l="0" t="0" r="0" b="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Hlk507076590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804967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0A0C1A17" w14:textId="77777777" w:rsidR="00BA3F1E" w:rsidRDefault="0056418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Cronesteyn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0D519C41" w14:textId="1F7F6319" w:rsidR="00BA3F1E" w:rsidRDefault="00B82355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34800200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5BE3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Ontwikkelomgeving</w:t>
                                </w:r>
                              </w:sdtContent>
                            </w:sdt>
                            <w:r w:rsidR="00BA3F1E">
                              <w:t xml:space="preserve"> </w:t>
                            </w:r>
                          </w:p>
                          <w:p w14:paraId="0EE4306D" w14:textId="77777777" w:rsidR="00BA3F1E" w:rsidRDefault="00BA3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>
            <w:pict>
              <v:shapetype w14:anchorId="0B79EAC9" id="_x0000_t202" coordsize="21600,21600" o:spt="202" path="m,l,21600r21600,l21600,xe">
                <v:stroke joinstyle="miter"/>
                <v:path gradientshapeok="t" o:connecttype="rect"/>
              </v:shapetype>
              <v:shape id="Tekstvak 62" o:spid="_x0000_s1026" type="#_x0000_t202" style="position:absolute;margin-left:69.75pt;margin-top:-.35pt;width:474pt;height:108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" filled="f" stroked="f" strokeweight=".5pt">
                <v:textbox style="mso-fit-shape-to-text:t">
                  <w:txbxContent>
                    <w:bookmarkStart w:id="1" w:name="_Hlk507076590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el"/>
                        <w:tag w:val=""/>
                        <w:id w:val="148049672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A0C1A17" w14:textId="77777777" w:rsidR="00BA3F1E" w:rsidRDefault="005641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Cronesteyn</w:t>
                          </w:r>
                        </w:p>
                      </w:sdtContent>
                    </w:sdt>
                    <w:bookmarkEnd w:id="1" w:displacedByCustomXml="prev"/>
                    <w:p w14:paraId="0D519C41" w14:textId="1F7F6319" w:rsidR="00BA3F1E" w:rsidRDefault="001C3905">
                      <w:pPr>
                        <w:pStyle w:val="Geenafstand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Ondertitel"/>
                          <w:tag w:val=""/>
                          <w:id w:val="34800200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D5BE3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Ontwikkelomgeving</w:t>
                          </w:r>
                        </w:sdtContent>
                      </w:sdt>
                      <w:r w:rsidR="00BA3F1E">
                        <w:t xml:space="preserve"> </w:t>
                      </w:r>
                    </w:p>
                    <w:p w14:paraId="0EE4306D" w14:textId="77777777" w:rsidR="00BA3F1E" w:rsidRDefault="00BA3F1E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z w:val="2"/>
        </w:rPr>
        <w:tab/>
      </w:r>
    </w:p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309D3CA3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3584E50F" w:rsidR="00BA3F1E" w:rsidRDefault="00BA3F1E"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286397D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44C1704D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A92B71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152097495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4-4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399320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A92B71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15209749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4-4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3993207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2B1ED869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0FBE3244" w14:textId="037B3F5E" w:rsidR="001D5BE3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0784171" w:history="1">
            <w:r w:rsidR="001D5BE3" w:rsidRPr="00FB2E98">
              <w:rPr>
                <w:rStyle w:val="Hyperlink"/>
                <w:noProof/>
              </w:rPr>
              <w:t>Ontwikkelomgeving</w:t>
            </w:r>
            <w:r w:rsidR="001D5BE3">
              <w:rPr>
                <w:noProof/>
                <w:webHidden/>
              </w:rPr>
              <w:tab/>
            </w:r>
            <w:r w:rsidR="001D5BE3">
              <w:rPr>
                <w:noProof/>
                <w:webHidden/>
              </w:rPr>
              <w:fldChar w:fldCharType="begin"/>
            </w:r>
            <w:r w:rsidR="001D5BE3">
              <w:rPr>
                <w:noProof/>
                <w:webHidden/>
              </w:rPr>
              <w:instrText xml:space="preserve"> PAGEREF _Toc510784171 \h </w:instrText>
            </w:r>
            <w:r w:rsidR="001D5BE3">
              <w:rPr>
                <w:noProof/>
                <w:webHidden/>
              </w:rPr>
            </w:r>
            <w:r w:rsidR="001D5BE3">
              <w:rPr>
                <w:noProof/>
                <w:webHidden/>
              </w:rPr>
              <w:fldChar w:fldCharType="separate"/>
            </w:r>
            <w:r w:rsidR="001D5BE3">
              <w:rPr>
                <w:noProof/>
                <w:webHidden/>
              </w:rPr>
              <w:t>2</w:t>
            </w:r>
            <w:r w:rsidR="001D5BE3">
              <w:rPr>
                <w:noProof/>
                <w:webHidden/>
              </w:rPr>
              <w:fldChar w:fldCharType="end"/>
            </w:r>
          </w:hyperlink>
        </w:p>
        <w:p w14:paraId="710B21AD" w14:textId="5A91357F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64E0E9E" w:rsidR="007F65CB" w:rsidRPr="007F65CB" w:rsidRDefault="000C0D3C">
      <w:r>
        <w:br w:type="page"/>
      </w:r>
    </w:p>
    <w:p w14:paraId="57A304A8" w14:textId="3C3A4559" w:rsidR="000C0D3C" w:rsidRPr="007F65CB" w:rsidRDefault="001D5BE3" w:rsidP="007F65CB">
      <w:pPr>
        <w:pStyle w:val="Kop1"/>
      </w:pPr>
      <w:bookmarkStart w:id="1" w:name="_Toc510784171"/>
      <w:r>
        <w:lastRenderedPageBreak/>
        <w:t>Ontwikkelomgeving</w:t>
      </w:r>
      <w:bookmarkEnd w:id="1"/>
    </w:p>
    <w:p w14:paraId="7817925D" w14:textId="4D98C8CB" w:rsidR="004C5024" w:rsidRDefault="004C5024" w:rsidP="004C5024">
      <w:pPr>
        <w:pStyle w:val="Normaalweb"/>
        <w:spacing w:before="0" w:beforeAutospacing="0" w:after="200" w:afterAutospacing="0"/>
      </w:pPr>
    </w:p>
    <w:p w14:paraId="4CA9F0F5" w14:textId="7EB5887B" w:rsidR="00F23B40" w:rsidRPr="00F23B40" w:rsidRDefault="00F23B40" w:rsidP="00F23B40">
      <w:pPr>
        <w:pStyle w:val="Normaalweb"/>
        <w:numPr>
          <w:ilvl w:val="0"/>
          <w:numId w:val="7"/>
        </w:numPr>
        <w:spacing w:before="0" w:beforeAutospacing="0" w:after="200" w:afterAutospacing="0"/>
        <w:rPr>
          <w:b/>
        </w:rPr>
      </w:pPr>
      <w:r w:rsidRPr="00F23B40">
        <w:rPr>
          <w:b/>
        </w:rPr>
        <w:t>Software</w:t>
      </w:r>
    </w:p>
    <w:p w14:paraId="6D719E94" w14:textId="18543EC8" w:rsidR="00F23B40" w:rsidRPr="00E963C0" w:rsidRDefault="00F23B40" w:rsidP="00E963C0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  <w:rPr>
          <w:lang w:val="en-GB"/>
        </w:rPr>
      </w:pPr>
      <w:r w:rsidRPr="00E963C0">
        <w:rPr>
          <w:b/>
          <w:lang w:val="en-GB"/>
        </w:rPr>
        <w:t>Server</w:t>
      </w:r>
      <w:r w:rsidRPr="00E963C0">
        <w:rPr>
          <w:lang w:val="en-GB"/>
        </w:rPr>
        <w:br/>
        <w:t xml:space="preserve">- </w:t>
      </w:r>
      <w:proofErr w:type="spellStart"/>
      <w:r w:rsidRPr="00E963C0">
        <w:rPr>
          <w:lang w:val="en-GB"/>
        </w:rPr>
        <w:t>Xampp</w:t>
      </w:r>
      <w:proofErr w:type="spellEnd"/>
      <w:r w:rsidRPr="00E963C0">
        <w:rPr>
          <w:lang w:val="en-GB"/>
        </w:rPr>
        <w:t xml:space="preserve"> 3.</w:t>
      </w:r>
      <w:proofErr w:type="gramStart"/>
      <w:r w:rsidRPr="00E963C0">
        <w:rPr>
          <w:lang w:val="en-GB"/>
        </w:rPr>
        <w:t>2.*</w:t>
      </w:r>
      <w:proofErr w:type="gramEnd"/>
      <w:r w:rsidRPr="00E963C0">
        <w:rPr>
          <w:lang w:val="en-GB"/>
        </w:rPr>
        <w:br/>
        <w:t>- Apache – 2.4*</w:t>
      </w:r>
      <w:r w:rsidR="00FA73AF" w:rsidRPr="00E963C0">
        <w:rPr>
          <w:lang w:val="en-GB"/>
        </w:rPr>
        <w:br/>
        <w:t>-PHP 7.2.*</w:t>
      </w:r>
      <w:r w:rsidR="00E963C0" w:rsidRPr="00E963C0">
        <w:rPr>
          <w:lang w:val="en-GB"/>
        </w:rPr>
        <w:br/>
      </w:r>
      <w:r w:rsidR="00E963C0">
        <w:rPr>
          <w:lang w:val="en-GB"/>
        </w:rPr>
        <w:t>- M</w:t>
      </w:r>
      <w:r w:rsidR="00E963C0" w:rsidRPr="00E963C0">
        <w:rPr>
          <w:lang w:val="en-GB"/>
        </w:rPr>
        <w:t>ariaDB 10.1</w:t>
      </w:r>
      <w:r w:rsidR="00E963C0">
        <w:rPr>
          <w:lang w:val="en-GB"/>
        </w:rPr>
        <w:t>.*</w:t>
      </w:r>
    </w:p>
    <w:p w14:paraId="1B9E45AA" w14:textId="1AF3BA7F" w:rsidR="00F23B40" w:rsidRPr="009B5A64" w:rsidRDefault="00F23B40" w:rsidP="009B5A64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 w:rsidRPr="00F23B40">
        <w:rPr>
          <w:b/>
        </w:rPr>
        <w:t>IDE</w:t>
      </w:r>
      <w:r w:rsidR="00092280">
        <w:rPr>
          <w:b/>
        </w:rPr>
        <w:br/>
      </w:r>
      <w:r w:rsidR="009B5A64" w:rsidRPr="009B5A64">
        <w:t xml:space="preserve">- </w:t>
      </w:r>
      <w:proofErr w:type="spellStart"/>
      <w:r w:rsidR="009B5A64" w:rsidRPr="009B5A64">
        <w:t>IntelliJ</w:t>
      </w:r>
      <w:proofErr w:type="spellEnd"/>
      <w:r w:rsidR="009B5A64" w:rsidRPr="009B5A64">
        <w:t xml:space="preserve"> IDEA </w:t>
      </w:r>
      <w:proofErr w:type="gramStart"/>
      <w:r w:rsidR="009B5A64" w:rsidRPr="009B5A64">
        <w:t>2017.*</w:t>
      </w:r>
      <w:proofErr w:type="gramEnd"/>
      <w:r w:rsidR="009B5A64" w:rsidRPr="009B5A64">
        <w:br/>
        <w:t xml:space="preserve">- </w:t>
      </w:r>
      <w:proofErr w:type="spellStart"/>
      <w:r w:rsidR="009B5A64" w:rsidRPr="009B5A64">
        <w:t>PhpStorm</w:t>
      </w:r>
      <w:proofErr w:type="spellEnd"/>
      <w:r w:rsidR="009B5A64" w:rsidRPr="009B5A64">
        <w:t xml:space="preserve"> 2017</w:t>
      </w:r>
      <w:bookmarkStart w:id="2" w:name="_GoBack"/>
      <w:bookmarkEnd w:id="2"/>
      <w:r w:rsidR="009B5A64" w:rsidRPr="009B5A64">
        <w:t>.</w:t>
      </w:r>
    </w:p>
    <w:sectPr w:rsidR="00F23B40" w:rsidRPr="009B5A64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2EBA7" w14:textId="77777777" w:rsidR="00B82355" w:rsidRDefault="00B82355" w:rsidP="007F65CB">
      <w:pPr>
        <w:spacing w:before="0" w:after="0" w:line="240" w:lineRule="auto"/>
      </w:pPr>
      <w:r>
        <w:separator/>
      </w:r>
    </w:p>
  </w:endnote>
  <w:endnote w:type="continuationSeparator" w:id="0">
    <w:p w14:paraId="734FD8C3" w14:textId="77777777" w:rsidR="00B82355" w:rsidRDefault="00B82355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540DA4D8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4-04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0D642E">
          <w:t>4-4-2018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042E3" w14:textId="77777777" w:rsidR="00B82355" w:rsidRDefault="00B82355" w:rsidP="007F65CB">
      <w:pPr>
        <w:spacing w:before="0" w:after="0" w:line="240" w:lineRule="auto"/>
      </w:pPr>
      <w:r>
        <w:separator/>
      </w:r>
    </w:p>
  </w:footnote>
  <w:footnote w:type="continuationSeparator" w:id="0">
    <w:p w14:paraId="6C46CA4D" w14:textId="77777777" w:rsidR="00B82355" w:rsidRDefault="00B82355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B82355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03313"/>
    <w:multiLevelType w:val="hybridMultilevel"/>
    <w:tmpl w:val="40EE37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4007E"/>
    <w:rsid w:val="00047E3C"/>
    <w:rsid w:val="00052D8D"/>
    <w:rsid w:val="00064B00"/>
    <w:rsid w:val="00070629"/>
    <w:rsid w:val="00075306"/>
    <w:rsid w:val="000760A3"/>
    <w:rsid w:val="00083D32"/>
    <w:rsid w:val="00092280"/>
    <w:rsid w:val="000A7EDA"/>
    <w:rsid w:val="000C0D3C"/>
    <w:rsid w:val="000C43EE"/>
    <w:rsid w:val="000D642E"/>
    <w:rsid w:val="000E6D52"/>
    <w:rsid w:val="00163FF0"/>
    <w:rsid w:val="00167482"/>
    <w:rsid w:val="001721D1"/>
    <w:rsid w:val="00177E6B"/>
    <w:rsid w:val="00182171"/>
    <w:rsid w:val="0019561D"/>
    <w:rsid w:val="001A6176"/>
    <w:rsid w:val="001C3905"/>
    <w:rsid w:val="001C4E96"/>
    <w:rsid w:val="001D5BE3"/>
    <w:rsid w:val="001F0573"/>
    <w:rsid w:val="0022187B"/>
    <w:rsid w:val="00235F35"/>
    <w:rsid w:val="0025554F"/>
    <w:rsid w:val="002857B6"/>
    <w:rsid w:val="0029630A"/>
    <w:rsid w:val="002A32F4"/>
    <w:rsid w:val="002A66FA"/>
    <w:rsid w:val="0035312E"/>
    <w:rsid w:val="00354ED0"/>
    <w:rsid w:val="00355993"/>
    <w:rsid w:val="00391B92"/>
    <w:rsid w:val="003A5924"/>
    <w:rsid w:val="003C6157"/>
    <w:rsid w:val="003D7508"/>
    <w:rsid w:val="003D7A29"/>
    <w:rsid w:val="00401A76"/>
    <w:rsid w:val="00431446"/>
    <w:rsid w:val="004809C4"/>
    <w:rsid w:val="004C5024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A412D"/>
    <w:rsid w:val="007F2924"/>
    <w:rsid w:val="007F65CB"/>
    <w:rsid w:val="0080608F"/>
    <w:rsid w:val="008326E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9B5A64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355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15F49"/>
    <w:rsid w:val="00C26A47"/>
    <w:rsid w:val="00C625E0"/>
    <w:rsid w:val="00C74F02"/>
    <w:rsid w:val="00C7561D"/>
    <w:rsid w:val="00C963FD"/>
    <w:rsid w:val="00CC40EA"/>
    <w:rsid w:val="00CE4420"/>
    <w:rsid w:val="00D1739E"/>
    <w:rsid w:val="00D57350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963C0"/>
    <w:rsid w:val="00EC68A2"/>
    <w:rsid w:val="00F23B40"/>
    <w:rsid w:val="00F34613"/>
    <w:rsid w:val="00F639F2"/>
    <w:rsid w:val="00FA73AF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121C8E"/>
    <w:rsid w:val="00273766"/>
    <w:rsid w:val="0030001F"/>
    <w:rsid w:val="0035554B"/>
    <w:rsid w:val="00361192"/>
    <w:rsid w:val="003D3F5E"/>
    <w:rsid w:val="0040096B"/>
    <w:rsid w:val="00463E51"/>
    <w:rsid w:val="004A2DED"/>
    <w:rsid w:val="0055348E"/>
    <w:rsid w:val="005F330A"/>
    <w:rsid w:val="00691A84"/>
    <w:rsid w:val="006E38CC"/>
    <w:rsid w:val="00700E68"/>
    <w:rsid w:val="008D5C8E"/>
    <w:rsid w:val="00A121FF"/>
    <w:rsid w:val="00A343AC"/>
    <w:rsid w:val="00AC365A"/>
    <w:rsid w:val="00BB3E2A"/>
    <w:rsid w:val="00C020E2"/>
    <w:rsid w:val="00CC3636"/>
    <w:rsid w:val="00CC5440"/>
    <w:rsid w:val="00D11CC3"/>
    <w:rsid w:val="00E01752"/>
    <w:rsid w:val="00EB70F8"/>
    <w:rsid w:val="00F05E20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55502D-41E2-4DF4-9944-5CA25E0B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106</TotalTime>
  <Pages>3</Pages>
  <Words>41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Ontwikkelomgeving</dc:subject>
  <dc:creator>Jasper Verheugd</dc:creator>
  <cp:keywords/>
  <dc:description/>
  <cp:lastModifiedBy>Jasper</cp:lastModifiedBy>
  <cp:revision>29</cp:revision>
  <dcterms:created xsi:type="dcterms:W3CDTF">2018-03-16T10:01:00Z</dcterms:created>
  <dcterms:modified xsi:type="dcterms:W3CDTF">2018-04-06T11:33:00Z</dcterms:modified>
  <cp:contentStatus>1.0</cp:contentStatus>
</cp:coreProperties>
</file>