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1F7F6319" w:rsidR="00BA3F1E" w:rsidRDefault="004C231B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BE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Ontwikkelomgeving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1F7F6319" w:rsidR="00BA3F1E" w:rsidRDefault="004C231B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D5BE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Ontwikkelomgeving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FBE3244" w14:textId="037B3F5E" w:rsidR="001D5BE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0784171" w:history="1">
            <w:r w:rsidR="001D5BE3" w:rsidRPr="00FB2E98">
              <w:rPr>
                <w:rStyle w:val="Hyperlink"/>
                <w:noProof/>
              </w:rPr>
              <w:t>Ontwikkelomgeving</w:t>
            </w:r>
            <w:r w:rsidR="001D5BE3">
              <w:rPr>
                <w:noProof/>
                <w:webHidden/>
              </w:rPr>
              <w:tab/>
            </w:r>
            <w:r w:rsidR="001D5BE3">
              <w:rPr>
                <w:noProof/>
                <w:webHidden/>
              </w:rPr>
              <w:fldChar w:fldCharType="begin"/>
            </w:r>
            <w:r w:rsidR="001D5BE3">
              <w:rPr>
                <w:noProof/>
                <w:webHidden/>
              </w:rPr>
              <w:instrText xml:space="preserve"> PAGEREF _Toc510784171 \h </w:instrText>
            </w:r>
            <w:r w:rsidR="001D5BE3">
              <w:rPr>
                <w:noProof/>
                <w:webHidden/>
              </w:rPr>
            </w:r>
            <w:r w:rsidR="001D5BE3">
              <w:rPr>
                <w:noProof/>
                <w:webHidden/>
              </w:rPr>
              <w:fldChar w:fldCharType="separate"/>
            </w:r>
            <w:r w:rsidR="001D5BE3">
              <w:rPr>
                <w:noProof/>
                <w:webHidden/>
              </w:rPr>
              <w:t>2</w:t>
            </w:r>
            <w:r w:rsidR="001D5BE3">
              <w:rPr>
                <w:noProof/>
                <w:webHidden/>
              </w:rPr>
              <w:fldChar w:fldCharType="end"/>
            </w:r>
          </w:hyperlink>
        </w:p>
        <w:p w14:paraId="710B21AD" w14:textId="5A91357F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3C3A4559" w:rsidR="000C0D3C" w:rsidRPr="007F65CB" w:rsidRDefault="001D5BE3" w:rsidP="007F65CB">
      <w:pPr>
        <w:pStyle w:val="Kop1"/>
      </w:pPr>
      <w:bookmarkStart w:id="2" w:name="_Toc510784171"/>
      <w:r>
        <w:t>Ontwikkelomgeving</w:t>
      </w:r>
      <w:bookmarkEnd w:id="2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4CA9F0F5" w14:textId="7EB5887B" w:rsidR="00F23B40" w:rsidRPr="00F23B40" w:rsidRDefault="00F23B40" w:rsidP="00F23B40">
      <w:pPr>
        <w:pStyle w:val="Normaalweb"/>
        <w:numPr>
          <w:ilvl w:val="0"/>
          <w:numId w:val="7"/>
        </w:numPr>
        <w:spacing w:before="0" w:beforeAutospacing="0" w:after="200" w:afterAutospacing="0"/>
        <w:rPr>
          <w:b/>
        </w:rPr>
      </w:pPr>
      <w:r w:rsidRPr="00F23B40">
        <w:rPr>
          <w:b/>
        </w:rPr>
        <w:t>Software</w:t>
      </w:r>
    </w:p>
    <w:p w14:paraId="6D719E94" w14:textId="18543EC8" w:rsidR="00F23B40" w:rsidRPr="00E963C0" w:rsidRDefault="00F23B40" w:rsidP="00E963C0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  <w:rPr>
          <w:lang w:val="en-GB"/>
        </w:rPr>
      </w:pPr>
      <w:r w:rsidRPr="00E963C0">
        <w:rPr>
          <w:b/>
          <w:lang w:val="en-GB"/>
        </w:rPr>
        <w:t>Server</w:t>
      </w:r>
      <w:r w:rsidRPr="00E963C0">
        <w:rPr>
          <w:lang w:val="en-GB"/>
        </w:rPr>
        <w:br/>
        <w:t xml:space="preserve">- </w:t>
      </w:r>
      <w:proofErr w:type="spellStart"/>
      <w:r w:rsidRPr="00E963C0">
        <w:rPr>
          <w:lang w:val="en-GB"/>
        </w:rPr>
        <w:t>Xampp</w:t>
      </w:r>
      <w:proofErr w:type="spellEnd"/>
      <w:r w:rsidRPr="00E963C0">
        <w:rPr>
          <w:lang w:val="en-GB"/>
        </w:rPr>
        <w:t xml:space="preserve"> 3.</w:t>
      </w:r>
      <w:proofErr w:type="gramStart"/>
      <w:r w:rsidRPr="00E963C0">
        <w:rPr>
          <w:lang w:val="en-GB"/>
        </w:rPr>
        <w:t>2.*</w:t>
      </w:r>
      <w:proofErr w:type="gramEnd"/>
      <w:r w:rsidRPr="00E963C0">
        <w:rPr>
          <w:lang w:val="en-GB"/>
        </w:rPr>
        <w:br/>
        <w:t>- Apache – 2.4*</w:t>
      </w:r>
      <w:r w:rsidR="00FA73AF" w:rsidRPr="00E963C0">
        <w:rPr>
          <w:lang w:val="en-GB"/>
        </w:rPr>
        <w:br/>
        <w:t>-PHP 7.2.*</w:t>
      </w:r>
      <w:r w:rsidR="00E963C0" w:rsidRPr="00E963C0">
        <w:rPr>
          <w:lang w:val="en-GB"/>
        </w:rPr>
        <w:br/>
      </w:r>
      <w:r w:rsidR="00E963C0">
        <w:rPr>
          <w:lang w:val="en-GB"/>
        </w:rPr>
        <w:t>- M</w:t>
      </w:r>
      <w:r w:rsidR="00E963C0" w:rsidRPr="00E963C0">
        <w:rPr>
          <w:lang w:val="en-GB"/>
        </w:rPr>
        <w:t>ariaDB 10.1</w:t>
      </w:r>
      <w:r w:rsidR="00E963C0">
        <w:rPr>
          <w:lang w:val="en-GB"/>
        </w:rPr>
        <w:t>.*</w:t>
      </w:r>
    </w:p>
    <w:p w14:paraId="1B9E45AA" w14:textId="5EBE0619" w:rsidR="00F23B40" w:rsidRDefault="00F23B40" w:rsidP="009B5A64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 w:rsidRPr="00F23B40">
        <w:rPr>
          <w:b/>
        </w:rPr>
        <w:t>IDE</w:t>
      </w:r>
      <w:r w:rsidR="00092280">
        <w:rPr>
          <w:b/>
        </w:rPr>
        <w:br/>
      </w:r>
      <w:r w:rsidR="009B5A64" w:rsidRPr="009B5A64">
        <w:t xml:space="preserve">- </w:t>
      </w:r>
      <w:proofErr w:type="spellStart"/>
      <w:r w:rsidR="009B5A64" w:rsidRPr="009B5A64">
        <w:t>IntelliJ</w:t>
      </w:r>
      <w:proofErr w:type="spellEnd"/>
      <w:r w:rsidR="009B5A64" w:rsidRPr="009B5A64">
        <w:t xml:space="preserve"> IDEA </w:t>
      </w:r>
      <w:proofErr w:type="gramStart"/>
      <w:r w:rsidR="009B5A64" w:rsidRPr="009B5A64">
        <w:t>2017.*</w:t>
      </w:r>
      <w:proofErr w:type="gramEnd"/>
      <w:r w:rsidR="009B5A64" w:rsidRPr="009B5A64">
        <w:br/>
        <w:t xml:space="preserve">- </w:t>
      </w:r>
      <w:proofErr w:type="spellStart"/>
      <w:r w:rsidR="009B5A64" w:rsidRPr="009B5A64">
        <w:t>PhpStorm</w:t>
      </w:r>
      <w:proofErr w:type="spellEnd"/>
      <w:r w:rsidR="009B5A64" w:rsidRPr="009B5A64">
        <w:t xml:space="preserve"> 2017</w:t>
      </w:r>
      <w:r w:rsidR="00374EF2">
        <w:t>*</w:t>
      </w:r>
    </w:p>
    <w:p w14:paraId="44FA3D8E" w14:textId="77777777" w:rsidR="0003002F" w:rsidRPr="0003002F" w:rsidRDefault="00100C75" w:rsidP="0003002F">
      <w:pPr>
        <w:pStyle w:val="Normaalweb"/>
        <w:numPr>
          <w:ilvl w:val="0"/>
          <w:numId w:val="7"/>
        </w:numPr>
        <w:spacing w:before="0" w:beforeAutospacing="0" w:after="200" w:afterAutospacing="0" w:line="360" w:lineRule="auto"/>
      </w:pPr>
      <w:r>
        <w:rPr>
          <w:b/>
        </w:rPr>
        <w:t>Hardware</w:t>
      </w:r>
    </w:p>
    <w:p w14:paraId="363513B5" w14:textId="233FA0CE" w:rsidR="00100C75" w:rsidRDefault="00100C75" w:rsidP="0003002F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 w:rsidRPr="0003002F">
        <w:t>CPU</w:t>
      </w:r>
      <w:r w:rsidR="0003002F">
        <w:br/>
      </w:r>
      <w:r w:rsidRPr="0003002F">
        <w:t>-</w:t>
      </w:r>
      <w:r w:rsidR="0003002F" w:rsidRPr="0003002F">
        <w:t>1 gigahertz (GHz) of sneller</w:t>
      </w:r>
      <w:bookmarkStart w:id="3" w:name="_GoBack"/>
      <w:bookmarkEnd w:id="3"/>
    </w:p>
    <w:p w14:paraId="0E6164AE" w14:textId="641BE342" w:rsidR="00100C75" w:rsidRDefault="00100C75" w:rsidP="00100C75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GPU</w:t>
      </w:r>
      <w:r w:rsidR="00752365">
        <w:br/>
        <w:t>-</w:t>
      </w:r>
      <w:r w:rsidR="0003002F">
        <w:t>n.v.t</w:t>
      </w:r>
    </w:p>
    <w:p w14:paraId="4CFE1824" w14:textId="6C8AE3CA" w:rsidR="00100C75" w:rsidRDefault="006D74C6" w:rsidP="00100C75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HDD/SSD</w:t>
      </w:r>
      <w:r w:rsidR="00752365">
        <w:br/>
        <w:t>-</w:t>
      </w:r>
      <w:r w:rsidR="000C2542">
        <w:t>120GB</w:t>
      </w:r>
    </w:p>
    <w:p w14:paraId="2EE59C86" w14:textId="27DBF058" w:rsidR="000C2542" w:rsidRDefault="000C2542" w:rsidP="000C2542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RAM</w:t>
      </w:r>
      <w:r>
        <w:br/>
        <w:t>-</w:t>
      </w:r>
      <w:r w:rsidRPr="000C2542">
        <w:t xml:space="preserve"> 4 GB RAM</w:t>
      </w:r>
    </w:p>
    <w:p w14:paraId="2EFFAF09" w14:textId="4622D657" w:rsidR="0003002F" w:rsidRPr="0003002F" w:rsidRDefault="000C2542" w:rsidP="0003002F">
      <w:pPr>
        <w:pStyle w:val="Normaalweb"/>
        <w:numPr>
          <w:ilvl w:val="1"/>
          <w:numId w:val="7"/>
        </w:numPr>
        <w:spacing w:before="0" w:beforeAutospacing="0" w:after="200" w:afterAutospacing="0" w:line="360" w:lineRule="auto"/>
      </w:pPr>
      <w:r>
        <w:t>SCREEN</w:t>
      </w:r>
      <w:r>
        <w:br/>
        <w:t xml:space="preserve">-minimum resolutie </w:t>
      </w:r>
      <w:r w:rsidRPr="000C2542">
        <w:t xml:space="preserve">1024x768 </w:t>
      </w:r>
    </w:p>
    <w:sectPr w:rsidR="0003002F" w:rsidRPr="0003002F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67BB" w14:textId="77777777" w:rsidR="004C231B" w:rsidRDefault="004C231B" w:rsidP="007F65CB">
      <w:pPr>
        <w:spacing w:before="0" w:after="0" w:line="240" w:lineRule="auto"/>
      </w:pPr>
      <w:r>
        <w:separator/>
      </w:r>
    </w:p>
  </w:endnote>
  <w:endnote w:type="continuationSeparator" w:id="0">
    <w:p w14:paraId="23D75E75" w14:textId="77777777" w:rsidR="004C231B" w:rsidRDefault="004C231B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DF4C" w14:textId="77777777" w:rsidR="004C231B" w:rsidRDefault="004C231B" w:rsidP="007F65CB">
      <w:pPr>
        <w:spacing w:before="0" w:after="0" w:line="240" w:lineRule="auto"/>
      </w:pPr>
      <w:r>
        <w:separator/>
      </w:r>
    </w:p>
  </w:footnote>
  <w:footnote w:type="continuationSeparator" w:id="0">
    <w:p w14:paraId="5F656DA2" w14:textId="77777777" w:rsidR="004C231B" w:rsidRDefault="004C231B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4C231B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35017"/>
    <w:multiLevelType w:val="multilevel"/>
    <w:tmpl w:val="8DC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03313"/>
    <w:multiLevelType w:val="hybridMultilevel"/>
    <w:tmpl w:val="40EE37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3002F"/>
    <w:rsid w:val="0004007E"/>
    <w:rsid w:val="00047E3C"/>
    <w:rsid w:val="00052D8D"/>
    <w:rsid w:val="00064B00"/>
    <w:rsid w:val="00070629"/>
    <w:rsid w:val="00075306"/>
    <w:rsid w:val="000760A3"/>
    <w:rsid w:val="00083D32"/>
    <w:rsid w:val="00092280"/>
    <w:rsid w:val="000A7EDA"/>
    <w:rsid w:val="000C0D3C"/>
    <w:rsid w:val="000C2542"/>
    <w:rsid w:val="000C43EE"/>
    <w:rsid w:val="000D642E"/>
    <w:rsid w:val="000E6D52"/>
    <w:rsid w:val="00100C75"/>
    <w:rsid w:val="00163FF0"/>
    <w:rsid w:val="00167482"/>
    <w:rsid w:val="001721D1"/>
    <w:rsid w:val="00177E6B"/>
    <w:rsid w:val="00182171"/>
    <w:rsid w:val="0019561D"/>
    <w:rsid w:val="001A6176"/>
    <w:rsid w:val="001C3905"/>
    <w:rsid w:val="001C4E96"/>
    <w:rsid w:val="001D5BE3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74EF2"/>
    <w:rsid w:val="00391B92"/>
    <w:rsid w:val="003A5924"/>
    <w:rsid w:val="003C6157"/>
    <w:rsid w:val="003D7508"/>
    <w:rsid w:val="003D7A29"/>
    <w:rsid w:val="00401A76"/>
    <w:rsid w:val="00431446"/>
    <w:rsid w:val="004809C4"/>
    <w:rsid w:val="004C231B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6D74C6"/>
    <w:rsid w:val="00706B77"/>
    <w:rsid w:val="0072440D"/>
    <w:rsid w:val="00752365"/>
    <w:rsid w:val="00771138"/>
    <w:rsid w:val="00773463"/>
    <w:rsid w:val="007A412D"/>
    <w:rsid w:val="007F2924"/>
    <w:rsid w:val="007F65CB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9B5A64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355"/>
    <w:rsid w:val="00B82803"/>
    <w:rsid w:val="00B85D7D"/>
    <w:rsid w:val="00BA3F1E"/>
    <w:rsid w:val="00BB1F25"/>
    <w:rsid w:val="00BC0CEF"/>
    <w:rsid w:val="00BD18E0"/>
    <w:rsid w:val="00BD643E"/>
    <w:rsid w:val="00BF2044"/>
    <w:rsid w:val="00C003E7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963C0"/>
    <w:rsid w:val="00EC68A2"/>
    <w:rsid w:val="00F23B40"/>
    <w:rsid w:val="00F34613"/>
    <w:rsid w:val="00F639F2"/>
    <w:rsid w:val="00FA73AF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30001F"/>
    <w:rsid w:val="0035554B"/>
    <w:rsid w:val="00361192"/>
    <w:rsid w:val="003D3F5E"/>
    <w:rsid w:val="0040096B"/>
    <w:rsid w:val="00463E51"/>
    <w:rsid w:val="004A2DED"/>
    <w:rsid w:val="0055348E"/>
    <w:rsid w:val="005F330A"/>
    <w:rsid w:val="00691A84"/>
    <w:rsid w:val="006E38CC"/>
    <w:rsid w:val="00700E68"/>
    <w:rsid w:val="008D1C44"/>
    <w:rsid w:val="008D5C8E"/>
    <w:rsid w:val="00A121FF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73125F-F8CF-48AD-88D1-AC1B7E91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213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Ontwikkelomgeving</dc:subject>
  <dc:creator>Jasper Verheugd</dc:creator>
  <cp:keywords/>
  <dc:description/>
  <cp:lastModifiedBy>Jasper</cp:lastModifiedBy>
  <cp:revision>34</cp:revision>
  <dcterms:created xsi:type="dcterms:W3CDTF">2018-03-16T10:01:00Z</dcterms:created>
  <dcterms:modified xsi:type="dcterms:W3CDTF">2018-04-13T10:37:00Z</dcterms:modified>
  <cp:contentStatus>1.0</cp:contentStatus>
</cp:coreProperties>
</file>