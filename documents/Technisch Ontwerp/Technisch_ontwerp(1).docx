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3696E" w14:textId="0E593394" w:rsidR="002A66FA" w:rsidRDefault="002A66FA" w:rsidP="00BA3F1E">
      <w:pPr>
        <w:pStyle w:val="Geenafstand"/>
        <w:tabs>
          <w:tab w:val="left" w:pos="8789"/>
        </w:tabs>
        <w:rPr>
          <w:sz w:val="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9EAC9" wp14:editId="30990A6A">
                <wp:simplePos x="0" y="0"/>
                <wp:positionH relativeFrom="page">
                  <wp:posOffset>885826</wp:posOffset>
                </wp:positionH>
                <wp:positionV relativeFrom="margin">
                  <wp:posOffset>-4445</wp:posOffset>
                </wp:positionV>
                <wp:extent cx="6019800" cy="1381125"/>
                <wp:effectExtent l="0" t="0" r="0" b="0"/>
                <wp:wrapNone/>
                <wp:docPr id="62" name="Tekstva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bookmarkStart w:id="0" w:name="_Hlk507076590" w:displacedByCustomXml="next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48049672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p w14:paraId="0A0C1A17" w14:textId="77777777" w:rsidR="00BA3F1E" w:rsidRDefault="0056418D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Cronesteyn</w:t>
                                </w:r>
                              </w:p>
                            </w:sdtContent>
                          </w:sdt>
                          <w:bookmarkEnd w:id="0" w:displacedByCustomXml="prev"/>
                          <w:p w14:paraId="0D519C41" w14:textId="3DE64083" w:rsidR="00BA3F1E" w:rsidRDefault="004E0072">
                            <w:pPr>
                              <w:pStyle w:val="Geenafstand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alias w:val="Ondertitel"/>
                                <w:tag w:val=""/>
                                <w:id w:val="348002008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D642E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Technisch</w:t>
                                </w:r>
                                <w:r w:rsidR="002857B6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ontwerp</w:t>
                                </w:r>
                              </w:sdtContent>
                            </w:sdt>
                            <w:r w:rsidR="00BA3F1E">
                              <w:t xml:space="preserve"> </w:t>
                            </w:r>
                          </w:p>
                          <w:p w14:paraId="0EE4306D" w14:textId="77777777" w:rsidR="00BA3F1E" w:rsidRDefault="00BA3F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type w14:anchorId="0B79EAC9" id="_x0000_t202" coordsize="21600,21600" o:spt="202" path="m,l,21600r21600,l21600,xe">
                <v:stroke joinstyle="miter"/>
                <v:path gradientshapeok="t" o:connecttype="rect"/>
              </v:shapetype>
              <v:shape id="Tekstvak 62" o:spid="_x0000_s1026" type="#_x0000_t202" style="position:absolute;margin-left:69.75pt;margin-top:-.35pt;width:474pt;height:108.75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" filled="f" stroked="f" strokeweight=".5pt">
                <v:textbox style="mso-fit-shape-to-text:t">
                  <w:txbxContent>
                    <w:bookmarkStart w:id="1" w:name="_Hlk507076590" w:displacedByCustomXml="next"/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alias w:val="Titel"/>
                        <w:tag w:val=""/>
                        <w:id w:val="1480496722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14:paraId="0A0C1A17" w14:textId="77777777" w:rsidR="00BA3F1E" w:rsidRDefault="0056418D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Cronesteyn</w:t>
                          </w:r>
                        </w:p>
                      </w:sdtContent>
                    </w:sdt>
                    <w:bookmarkEnd w:id="1" w:displacedByCustomXml="prev"/>
                    <w:p w14:paraId="0D519C41" w14:textId="3DE64083" w:rsidR="00BA3F1E" w:rsidRDefault="00C15F49">
                      <w:pPr>
                        <w:pStyle w:val="Geenafstand"/>
                        <w:spacing w:before="120"/>
                        <w:rPr>
                          <w:color w:val="5B9BD5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36"/>
                            <w:szCs w:val="36"/>
                          </w:rPr>
                          <w:alias w:val="Ondertitel"/>
                          <w:tag w:val=""/>
                          <w:id w:val="348002008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0D642E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Technisch</w:t>
                          </w:r>
                          <w:r w:rsidR="002857B6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ontwerp</w:t>
                          </w:r>
                        </w:sdtContent>
                      </w:sdt>
                      <w:r w:rsidR="00BA3F1E">
                        <w:t xml:space="preserve"> </w:t>
                      </w:r>
                    </w:p>
                    <w:p w14:paraId="0EE4306D" w14:textId="77777777" w:rsidR="00BA3F1E" w:rsidRDefault="00BA3F1E"/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sz w:val="2"/>
        </w:rPr>
        <w:tab/>
      </w:r>
    </w:p>
    <w:sdt>
      <w:sdtPr>
        <w:rPr>
          <w:sz w:val="2"/>
        </w:rPr>
        <w:id w:val="-875854412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30CCEE52" w14:textId="309D3CA3" w:rsidR="00BA3F1E" w:rsidRDefault="00BA3F1E" w:rsidP="00BA3F1E">
          <w:pPr>
            <w:pStyle w:val="Geenafstand"/>
            <w:tabs>
              <w:tab w:val="left" w:pos="8789"/>
            </w:tabs>
            <w:rPr>
              <w:sz w:val="2"/>
            </w:rPr>
          </w:pPr>
        </w:p>
        <w:p w14:paraId="40DF7D4E" w14:textId="3584E50F" w:rsidR="00BA3F1E" w:rsidRDefault="00BA3F1E">
          <w:r>
            <w:rPr>
              <w:noProof/>
              <w:color w:val="5B9BD5" w:themeColor="accent1"/>
              <w:sz w:val="36"/>
              <w:szCs w:val="36"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6DE4EE5C" wp14:editId="0299359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04F6EA08" id="Groe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1vXQ0OYGAACNJgAADgAAAAAAAAAAAAAA&#10;AAAuAgAAZHJzL2Uyb0RvYy54bWxQSwECLQAUAAYACAAAACEACiDUgtoAAAAFAQAADwAAAAAAAAAA&#10;AAAAAABACQAAZHJzL2Rvd25yZXYueG1sUEsFBgAAAAAEAAQA8wAAAEcKAAAAAA==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8D6F80B" w14:textId="286397D7" w:rsidR="000C0D3C" w:rsidRDefault="0080608F" w:rsidP="000C0D3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A98033" wp14:editId="44C1704D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7392134</wp:posOffset>
                    </wp:positionV>
                    <wp:extent cx="5943600" cy="1497866"/>
                    <wp:effectExtent l="0" t="0" r="7620" b="762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4978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8916B9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Namen: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G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Vosselman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Verheugd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v.d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Bos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c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h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Shamoian</w:t>
                                </w:r>
                              </w:p>
                              <w:p w14:paraId="3839995D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Studiejaar: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201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-20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8</w:t>
                                </w:r>
                              </w:p>
                              <w:p w14:paraId="14BD5CAE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Werkgroep: AMO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04</w:t>
                                </w:r>
                              </w:p>
                              <w:p w14:paraId="3F993529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Projectleider: M. Boukiour</w:t>
                                </w:r>
                              </w:p>
                              <w:p w14:paraId="73993757" w14:textId="77A92B71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Inleverdatum: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Publicatiedatum"/>
                                    <w:tag w:val=""/>
                                    <w:id w:val="152097495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4-0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D642E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4-4</w:t>
                                    </w:r>
                                    <w:r w:rsidR="0035312E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-2018</w:t>
                                    </w:r>
                                  </w:sdtContent>
                                </w:sdt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57ECEF74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Versie: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Status"/>
                                    <w:tag w:val=""/>
                                    <w:id w:val="139932071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1.0</w:t>
                                    </w:r>
                                  </w:sdtContent>
                                </w:sdt>
                              </w:p>
                              <w:p w14:paraId="37AB0FE1" w14:textId="77777777" w:rsidR="00BA3F1E" w:rsidRDefault="00BA3F1E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4AA98033" id="Tekstvak 69" o:spid="_x0000_s1027" type="#_x0000_t202" style="position:absolute;margin-left:69.75pt;margin-top:582.05pt;width:468pt;height:117.95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" filled="f" stroked="f" strokeweight=".5pt">
                    <v:textbox inset="0,0,0,0">
                      <w:txbxContent>
                        <w:p w14:paraId="3A8916B9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Namen: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G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Vosselman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Verheugd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v.d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Bos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h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T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Shamoian</w:t>
                          </w:r>
                        </w:p>
                        <w:p w14:paraId="3839995D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Studiejaar: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201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7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-20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8</w:t>
                          </w:r>
                        </w:p>
                        <w:p w14:paraId="14BD5CAE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Werkgroep: AMO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a.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04</w:t>
                          </w:r>
                        </w:p>
                        <w:p w14:paraId="3F993529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Projectleider: M. Boukiour</w:t>
                          </w:r>
                        </w:p>
                        <w:p w14:paraId="73993757" w14:textId="77A92B71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Inleverdatum: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Publicatiedatum"/>
                              <w:tag w:val=""/>
                              <w:id w:val="15209749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4-0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D642E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4-4</w:t>
                              </w:r>
                              <w:r w:rsidR="0035312E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-2018</w:t>
                              </w:r>
                            </w:sdtContent>
                          </w:sdt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57ECEF74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Versie: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Status"/>
                              <w:tag w:val=""/>
                              <w:id w:val="139932071"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1.0</w:t>
                              </w:r>
                            </w:sdtContent>
                          </w:sdt>
                        </w:p>
                        <w:p w14:paraId="37AB0FE1" w14:textId="77777777" w:rsidR="00BA3F1E" w:rsidRDefault="00BA3F1E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A3F1E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667666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F6AE9D" w14:textId="2B1ED869" w:rsidR="000C0D3C" w:rsidRPr="007F65CB" w:rsidRDefault="000C0D3C" w:rsidP="007F65CB">
          <w:pPr>
            <w:pStyle w:val="Kopvaninhoudsopgave"/>
          </w:pPr>
          <w:r w:rsidRPr="007F65CB">
            <w:t>Inhoud</w:t>
          </w:r>
        </w:p>
        <w:p w14:paraId="08B62252" w14:textId="70477498" w:rsidR="00E30E5E" w:rsidRDefault="000C0D3C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ko-KR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14190130" w:history="1">
            <w:r w:rsidR="00E30E5E" w:rsidRPr="00AF3DCD">
              <w:rPr>
                <w:rStyle w:val="Hyperlink"/>
                <w:noProof/>
              </w:rPr>
              <w:t>Klassediagrammen</w:t>
            </w:r>
            <w:r w:rsidR="00E30E5E">
              <w:rPr>
                <w:noProof/>
                <w:webHidden/>
              </w:rPr>
              <w:tab/>
            </w:r>
            <w:r w:rsidR="00E30E5E">
              <w:rPr>
                <w:noProof/>
                <w:webHidden/>
              </w:rPr>
              <w:fldChar w:fldCharType="begin"/>
            </w:r>
            <w:r w:rsidR="00E30E5E">
              <w:rPr>
                <w:noProof/>
                <w:webHidden/>
              </w:rPr>
              <w:instrText xml:space="preserve"> PAGEREF _Toc514190130 \h </w:instrText>
            </w:r>
            <w:r w:rsidR="00E30E5E">
              <w:rPr>
                <w:noProof/>
                <w:webHidden/>
              </w:rPr>
            </w:r>
            <w:r w:rsidR="00E30E5E">
              <w:rPr>
                <w:noProof/>
                <w:webHidden/>
              </w:rPr>
              <w:fldChar w:fldCharType="separate"/>
            </w:r>
            <w:r w:rsidR="00E30E5E">
              <w:rPr>
                <w:noProof/>
                <w:webHidden/>
              </w:rPr>
              <w:t>2</w:t>
            </w:r>
            <w:r w:rsidR="00E30E5E">
              <w:rPr>
                <w:noProof/>
                <w:webHidden/>
              </w:rPr>
              <w:fldChar w:fldCharType="end"/>
            </w:r>
          </w:hyperlink>
        </w:p>
        <w:p w14:paraId="4E4F5C5C" w14:textId="267B7D85" w:rsidR="00E30E5E" w:rsidRDefault="004E0072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ko-KR"/>
            </w:rPr>
          </w:pPr>
          <w:hyperlink w:anchor="_Toc514190131" w:history="1">
            <w:r w:rsidR="00E30E5E" w:rsidRPr="00AF3DCD">
              <w:rPr>
                <w:rStyle w:val="Hyperlink"/>
                <w:noProof/>
              </w:rPr>
              <w:t>ERD</w:t>
            </w:r>
            <w:r w:rsidR="00E30E5E">
              <w:rPr>
                <w:noProof/>
                <w:webHidden/>
              </w:rPr>
              <w:tab/>
            </w:r>
            <w:r w:rsidR="00E30E5E">
              <w:rPr>
                <w:noProof/>
                <w:webHidden/>
              </w:rPr>
              <w:fldChar w:fldCharType="begin"/>
            </w:r>
            <w:r w:rsidR="00E30E5E">
              <w:rPr>
                <w:noProof/>
                <w:webHidden/>
              </w:rPr>
              <w:instrText xml:space="preserve"> PAGEREF _Toc514190131 \h </w:instrText>
            </w:r>
            <w:r w:rsidR="00E30E5E">
              <w:rPr>
                <w:noProof/>
                <w:webHidden/>
              </w:rPr>
            </w:r>
            <w:r w:rsidR="00E30E5E">
              <w:rPr>
                <w:noProof/>
                <w:webHidden/>
              </w:rPr>
              <w:fldChar w:fldCharType="separate"/>
            </w:r>
            <w:r w:rsidR="00E30E5E">
              <w:rPr>
                <w:noProof/>
                <w:webHidden/>
              </w:rPr>
              <w:t>3</w:t>
            </w:r>
            <w:r w:rsidR="00E30E5E">
              <w:rPr>
                <w:noProof/>
                <w:webHidden/>
              </w:rPr>
              <w:fldChar w:fldCharType="end"/>
            </w:r>
          </w:hyperlink>
        </w:p>
        <w:p w14:paraId="710B21AD" w14:textId="27CD43FE" w:rsidR="000C0D3C" w:rsidRDefault="000C0D3C">
          <w:r>
            <w:rPr>
              <w:rFonts w:cstheme="minorHAnsi"/>
              <w:b/>
              <w:bCs/>
              <w:caps/>
            </w:rPr>
            <w:fldChar w:fldCharType="end"/>
          </w:r>
        </w:p>
      </w:sdtContent>
    </w:sdt>
    <w:p w14:paraId="5317EB19" w14:textId="764E0E9E" w:rsidR="007F65CB" w:rsidRPr="007F65CB" w:rsidRDefault="000C0D3C">
      <w:r>
        <w:br w:type="page"/>
      </w:r>
    </w:p>
    <w:p w14:paraId="57A304A8" w14:textId="6E7B549B" w:rsidR="000C0D3C" w:rsidRPr="007F65CB" w:rsidRDefault="0022187B" w:rsidP="007F65CB">
      <w:pPr>
        <w:pStyle w:val="Kop1"/>
      </w:pPr>
      <w:bookmarkStart w:id="1" w:name="_Toc514190130"/>
      <w:r>
        <w:lastRenderedPageBreak/>
        <w:t>Klassediagrammen</w:t>
      </w:r>
      <w:bookmarkEnd w:id="1"/>
    </w:p>
    <w:p w14:paraId="7817925D" w14:textId="4D98C8CB" w:rsidR="004C5024" w:rsidRDefault="004C5024" w:rsidP="004C5024">
      <w:pPr>
        <w:pStyle w:val="Normaalweb"/>
        <w:spacing w:before="0" w:beforeAutospacing="0" w:after="200" w:afterAutospacing="0"/>
      </w:pPr>
    </w:p>
    <w:p w14:paraId="1073EB3F" w14:textId="384F46B2" w:rsidR="00E30E5E" w:rsidRDefault="002A66FA" w:rsidP="004C5024">
      <w:pPr>
        <w:pStyle w:val="Normaalweb"/>
        <w:spacing w:before="0" w:beforeAutospacing="0" w:after="200" w:afterAutospacing="0"/>
      </w:pPr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 wp14:anchorId="6E017E0D" wp14:editId="16DA0080">
            <wp:simplePos x="0" y="0"/>
            <wp:positionH relativeFrom="column">
              <wp:posOffset>100330</wp:posOffset>
            </wp:positionH>
            <wp:positionV relativeFrom="paragraph">
              <wp:posOffset>3136900</wp:posOffset>
            </wp:positionV>
            <wp:extent cx="4838700" cy="2183765"/>
            <wp:effectExtent l="0" t="0" r="0" b="6985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E3C">
        <w:rPr>
          <w:noProof/>
          <w:lang w:val="en-US" w:eastAsia="en-US"/>
        </w:rPr>
        <w:drawing>
          <wp:inline distT="0" distB="0" distL="0" distR="0" wp14:anchorId="03D588D9" wp14:editId="64774CA0">
            <wp:extent cx="5484728" cy="2545080"/>
            <wp:effectExtent l="0" t="0" r="1905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diagram_regi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33" cy="255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1B4A" w14:textId="77777777" w:rsidR="00E30E5E" w:rsidRPr="00E30E5E" w:rsidRDefault="00E30E5E" w:rsidP="00E30E5E"/>
    <w:p w14:paraId="4CEBAA76" w14:textId="77777777" w:rsidR="00E30E5E" w:rsidRPr="00E30E5E" w:rsidRDefault="00E30E5E" w:rsidP="00E30E5E"/>
    <w:p w14:paraId="336A4567" w14:textId="77777777" w:rsidR="00E30E5E" w:rsidRPr="00E30E5E" w:rsidRDefault="00E30E5E" w:rsidP="00E30E5E"/>
    <w:p w14:paraId="751E8CF3" w14:textId="77777777" w:rsidR="00E30E5E" w:rsidRPr="00E30E5E" w:rsidRDefault="00E30E5E" w:rsidP="00E30E5E"/>
    <w:p w14:paraId="44A8B693" w14:textId="77777777" w:rsidR="00E30E5E" w:rsidRPr="00E30E5E" w:rsidRDefault="00E30E5E" w:rsidP="00E30E5E"/>
    <w:p w14:paraId="674444F1" w14:textId="77777777" w:rsidR="00E30E5E" w:rsidRDefault="00E30E5E" w:rsidP="00E30E5E"/>
    <w:p w14:paraId="3D05B16F" w14:textId="77777777" w:rsidR="00D732A5" w:rsidRDefault="00D732A5" w:rsidP="00E30E5E"/>
    <w:p w14:paraId="1E74CC3D" w14:textId="77777777" w:rsidR="00D732A5" w:rsidRDefault="00D732A5" w:rsidP="00E30E5E"/>
    <w:p w14:paraId="01CBFCA2" w14:textId="77777777" w:rsidR="00D732A5" w:rsidRDefault="00D732A5" w:rsidP="00E30E5E"/>
    <w:p w14:paraId="09A7765F" w14:textId="18C237A0" w:rsidR="00D732A5" w:rsidRPr="00E30E5E" w:rsidRDefault="00776F6E" w:rsidP="00E30E5E">
      <w:r>
        <w:rPr>
          <w:noProof/>
          <w:lang w:val="en-US" w:eastAsia="en-US"/>
        </w:rPr>
        <w:drawing>
          <wp:inline distT="0" distB="0" distL="0" distR="0" wp14:anchorId="6DDCC093" wp14:editId="5F8BB6DC">
            <wp:extent cx="5157724" cy="2542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082" cy="254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40F8" w14:textId="77777777" w:rsidR="00E30E5E" w:rsidRPr="00E30E5E" w:rsidRDefault="00E30E5E" w:rsidP="00E30E5E"/>
    <w:p w14:paraId="2FA4D790" w14:textId="656AA45B" w:rsidR="00E30E5E" w:rsidRPr="00E30E5E" w:rsidRDefault="00AA6565" w:rsidP="00E30E5E">
      <w:r>
        <w:rPr>
          <w:noProof/>
        </w:rPr>
        <w:drawing>
          <wp:inline distT="0" distB="0" distL="0" distR="0" wp14:anchorId="1832F9A7" wp14:editId="4739A67A">
            <wp:extent cx="3574473" cy="2109716"/>
            <wp:effectExtent l="0" t="0" r="6985" b="508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735" cy="211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3F432AB" w14:textId="77777777" w:rsidR="00E30E5E" w:rsidRPr="00E30E5E" w:rsidRDefault="00E30E5E" w:rsidP="00E30E5E"/>
    <w:p w14:paraId="688E9932" w14:textId="77777777" w:rsidR="00E30E5E" w:rsidRPr="00E30E5E" w:rsidRDefault="00E30E5E" w:rsidP="00E30E5E"/>
    <w:p w14:paraId="7CC52D06" w14:textId="77777777" w:rsidR="00E30E5E" w:rsidRPr="00E30E5E" w:rsidRDefault="00E30E5E" w:rsidP="00E30E5E"/>
    <w:p w14:paraId="5457EFEE" w14:textId="335D3245" w:rsidR="00E30E5E" w:rsidRDefault="00E30E5E" w:rsidP="00E30E5E"/>
    <w:p w14:paraId="195E5AE8" w14:textId="53D247F4" w:rsidR="00E30E5E" w:rsidRDefault="00E30E5E">
      <w:r>
        <w:br w:type="page"/>
      </w:r>
    </w:p>
    <w:p w14:paraId="6A6E68E6" w14:textId="2660CBFF" w:rsidR="00E30E5E" w:rsidRPr="007F65CB" w:rsidRDefault="00E30E5E" w:rsidP="00E30E5E">
      <w:pPr>
        <w:pStyle w:val="Kop1"/>
      </w:pPr>
      <w:bookmarkStart w:id="3" w:name="_Toc514190131"/>
      <w:r>
        <w:lastRenderedPageBreak/>
        <w:t>ERD</w:t>
      </w:r>
      <w:bookmarkEnd w:id="3"/>
    </w:p>
    <w:p w14:paraId="451F3508" w14:textId="1907E540" w:rsidR="004C5024" w:rsidRPr="00E30E5E" w:rsidRDefault="00E30E5E" w:rsidP="00E30E5E">
      <w:r>
        <w:rPr>
          <w:noProof/>
          <w:lang w:val="en-US" w:eastAsia="en-US"/>
        </w:rPr>
        <w:drawing>
          <wp:inline distT="0" distB="0" distL="0" distR="0" wp14:anchorId="5EF29739" wp14:editId="0E47F0A7">
            <wp:extent cx="2278577" cy="5639289"/>
            <wp:effectExtent l="0" t="0" r="762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024" w:rsidRPr="00E30E5E" w:rsidSect="00BA3F1E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8499C" w14:textId="77777777" w:rsidR="004E0072" w:rsidRDefault="004E0072" w:rsidP="007F65CB">
      <w:pPr>
        <w:spacing w:before="0" w:after="0" w:line="240" w:lineRule="auto"/>
      </w:pPr>
      <w:r>
        <w:separator/>
      </w:r>
    </w:p>
  </w:endnote>
  <w:endnote w:type="continuationSeparator" w:id="0">
    <w:p w14:paraId="17C8DB70" w14:textId="77777777" w:rsidR="004E0072" w:rsidRDefault="004E0072" w:rsidP="007F65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5DA91" w14:textId="540DA4D8" w:rsidR="000760A3" w:rsidRPr="00DD3313" w:rsidRDefault="00DD3313" w:rsidP="00DD3313">
    <w:pPr>
      <w:pStyle w:val="Geenafstand"/>
      <w:rPr>
        <w:color w:val="5B9BD5" w:themeColor="accent1"/>
        <w:sz w:val="24"/>
        <w:szCs w:val="24"/>
      </w:rPr>
    </w:pPr>
    <w:r w:rsidRPr="00DD3313">
      <w:t>G. Vosselman, J. Verheugd, J. v.d</w:t>
    </w:r>
    <w:r w:rsidR="00B85D7D">
      <w:t>.</w:t>
    </w:r>
    <w:r w:rsidRPr="00DD3313">
      <w:t xml:space="preserve"> Bos</w:t>
    </w:r>
    <w:r w:rsidR="00B85D7D">
      <w:t>c</w:t>
    </w:r>
    <w:r w:rsidRPr="00DD3313">
      <w:t>h, T. Shamoi</w:t>
    </w:r>
    <w:r>
      <w:t>an</w:t>
    </w:r>
    <w:r>
      <w:ptab w:relativeTo="margin" w:alignment="center" w:leader="none"/>
    </w:r>
    <w:r w:rsidRPr="009669FC">
      <w:t xml:space="preserve"> </w:t>
    </w:r>
    <w:r>
      <w:fldChar w:fldCharType="begin"/>
    </w:r>
    <w:r>
      <w:instrText>PAGE   \* MERGEFORMAT</w:instrText>
    </w:r>
    <w:r>
      <w:fldChar w:fldCharType="separate"/>
    </w:r>
    <w:r w:rsidR="00776F6E">
      <w:rPr>
        <w:noProof/>
      </w:rPr>
      <w:t>2</w:t>
    </w:r>
    <w:r>
      <w:fldChar w:fldCharType="end"/>
    </w:r>
    <w:r>
      <w:ptab w:relativeTo="margin" w:alignment="right" w:leader="none"/>
    </w:r>
    <w:r w:rsidR="00B82803">
      <w:t xml:space="preserve"> </w:t>
    </w:r>
    <w:sdt>
      <w:sdtPr>
        <w:alias w:val="Publicatiedatum"/>
        <w:tag w:val=""/>
        <w:id w:val="2080165778"/>
        <w:dataBinding w:prefixMappings="xmlns:ns0='http://schemas.microsoft.com/office/2006/coverPageProps' " w:xpath="/ns0:CoverPageProperties[1]/ns0:PublishDate[1]" w:storeItemID="{55AF091B-3C7A-41E3-B477-F2FDAA23CFDA}"/>
        <w:date w:fullDate="2018-04-04T00:00:00Z">
          <w:dateFormat w:val="d-M-yyyy"/>
          <w:lid w:val="nl-NL"/>
          <w:storeMappedDataAs w:val="dateTime"/>
          <w:calendar w:val="gregorian"/>
        </w:date>
      </w:sdtPr>
      <w:sdtEndPr/>
      <w:sdtContent>
        <w:r w:rsidR="000D642E">
          <w:t>4-4-2018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9AF9B" w14:textId="77777777" w:rsidR="004E0072" w:rsidRDefault="004E0072" w:rsidP="007F65CB">
      <w:pPr>
        <w:spacing w:before="0" w:after="0" w:line="240" w:lineRule="auto"/>
      </w:pPr>
      <w:r>
        <w:separator/>
      </w:r>
    </w:p>
  </w:footnote>
  <w:footnote w:type="continuationSeparator" w:id="0">
    <w:p w14:paraId="51CE8383" w14:textId="77777777" w:rsidR="004E0072" w:rsidRDefault="004E0072" w:rsidP="007F65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F1C75" w14:textId="77777777" w:rsidR="00DE3EB9" w:rsidRPr="00DE3EB9" w:rsidRDefault="004E0072" w:rsidP="00DE3EB9">
    <w:pPr>
      <w:pStyle w:val="Koptekst"/>
    </w:pPr>
    <w:sdt>
      <w:sdtPr>
        <w:alias w:val="Titel"/>
        <w:tag w:val=""/>
        <w:id w:val="170922098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6418D">
          <w:t>Cronesteyn</w:t>
        </w:r>
      </w:sdtContent>
    </w:sdt>
  </w:p>
  <w:p w14:paraId="152394CA" w14:textId="77777777" w:rsidR="00892F37" w:rsidRDefault="0080608F">
    <w:pPr>
      <w:pStyle w:val="Kopteks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5F9D66D" wp14:editId="0CA3FC20">
              <wp:simplePos x="0" y="0"/>
              <wp:positionH relativeFrom="column">
                <wp:posOffset>5766435</wp:posOffset>
              </wp:positionH>
              <wp:positionV relativeFrom="paragraph">
                <wp:posOffset>222885</wp:posOffset>
              </wp:positionV>
              <wp:extent cx="915035" cy="8991600"/>
              <wp:effectExtent l="0" t="0" r="0" b="0"/>
              <wp:wrapNone/>
              <wp:docPr id="7" name="Groe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5035" cy="8991600"/>
                        <a:chOff x="0" y="0"/>
                        <a:chExt cx="914667" cy="9372600"/>
                      </a:xfrm>
                    </wpg:grpSpPr>
                    <wps:wsp>
                      <wps:cNvPr id="8" name="Rechthoek 8"/>
                      <wps:cNvSpPr/>
                      <wps:spPr>
                        <a:xfrm>
                          <a:off x="0" y="0"/>
                          <a:ext cx="914667" cy="937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oep 9"/>
                      <wpg:cNvGrpSpPr/>
                      <wpg:grpSpPr>
                        <a:xfrm>
                          <a:off x="0" y="0"/>
                          <a:ext cx="685800" cy="9372600"/>
                          <a:chOff x="0" y="0"/>
                          <a:chExt cx="685922" cy="9372600"/>
                        </a:xfrm>
                      </wpg:grpSpPr>
                      <wps:wsp>
                        <wps:cNvPr id="10" name="Rechthoek 8"/>
                        <wps:cNvSpPr/>
                        <wps:spPr>
                          <a:xfrm>
                            <a:off x="18410" y="0"/>
                            <a:ext cx="667512" cy="9363456"/>
                          </a:xfrm>
                          <a:custGeom>
                            <a:avLst/>
                            <a:gdLst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0 w 667679"/>
                              <a:gd name="connsiteY4" fmla="*/ 0 h 9363456"/>
                              <a:gd name="connsiteX0" fmla="*/ 19104 w 686783"/>
                              <a:gd name="connsiteY0" fmla="*/ 0 h 9363456"/>
                              <a:gd name="connsiteX1" fmla="*/ 686783 w 686783"/>
                              <a:gd name="connsiteY1" fmla="*/ 0 h 9363456"/>
                              <a:gd name="connsiteX2" fmla="*/ 686783 w 686783"/>
                              <a:gd name="connsiteY2" fmla="*/ 9363456 h 9363456"/>
                              <a:gd name="connsiteX3" fmla="*/ 19104 w 686783"/>
                              <a:gd name="connsiteY3" fmla="*/ 9363456 h 9363456"/>
                              <a:gd name="connsiteX4" fmla="*/ 0 w 686783"/>
                              <a:gd name="connsiteY4" fmla="*/ 5353050 h 9363456"/>
                              <a:gd name="connsiteX5" fmla="*/ 19104 w 686783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28546 w 667679"/>
                              <a:gd name="connsiteY4" fmla="*/ 5419712 h 9363456"/>
                              <a:gd name="connsiteX5" fmla="*/ 0 w 667679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19021 w 667679"/>
                              <a:gd name="connsiteY4" fmla="*/ 5372097 h 9363456"/>
                              <a:gd name="connsiteX5" fmla="*/ 0 w 667679"/>
                              <a:gd name="connsiteY5" fmla="*/ 0 h 9363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67679" h="9363456">
                                <a:moveTo>
                                  <a:pt x="0" y="0"/>
                                </a:moveTo>
                                <a:lnTo>
                                  <a:pt x="667679" y="0"/>
                                </a:lnTo>
                                <a:lnTo>
                                  <a:pt x="667679" y="9363456"/>
                                </a:lnTo>
                                <a:lnTo>
                                  <a:pt x="0" y="9363456"/>
                                </a:lnTo>
                                <a:lnTo>
                                  <a:pt x="219021" y="5372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hoek 11"/>
                        <wps:cNvSpPr/>
                        <wps:spPr>
                          <a:xfrm>
                            <a:off x="0" y="0"/>
                            <a:ext cx="685800" cy="9372600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5E0D1E5" id="Groep 7" o:spid="_x0000_s1026" style="position:absolute;margin-left:454.05pt;margin-top:17.55pt;width:72.05pt;height:708pt;z-index:-251657216;mso-width-relative:margin;mso-height-relative:margin" coordsize="9146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">
              <v:rect id="Rechthoek 8" o:spid="_x0000_s1027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" fillcolor="white [3212]" stroked="f" strokeweight="1pt">
                <v:fill opacity="0"/>
              </v:rect>
              <v:group id="Groep 9" o:spid="_x0000_s1028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Rechthoek 8" o:spid="_x0000_s1029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" path="m,l667679,r,9363456l,9363456,219021,5372097,,xe" fillcolor="#5b9bd5 [3204]" stroked="f" strokeweight="1pt">
                  <v:stroke joinstyle="miter"/>
                  <v:path arrowok="t" o:connecttype="custom" o:connectlocs="0,0;667512,0;667512,9363456;0,9363456;218966,5372097;0,0" o:connectangles="0,0,0,0,0,0"/>
                </v:shape>
                <v:rect id="Rechthoek 11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" stroked="f" strokeweight="1pt">
                  <v:fill r:id="rId2" o:title="" recolor="t" rotate="t" type="frame"/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B65"/>
    <w:multiLevelType w:val="hybridMultilevel"/>
    <w:tmpl w:val="8D684E0E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205A70"/>
    <w:multiLevelType w:val="hybridMultilevel"/>
    <w:tmpl w:val="6CEE87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51AAE"/>
    <w:multiLevelType w:val="hybridMultilevel"/>
    <w:tmpl w:val="F4CA9D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B7D6F"/>
    <w:multiLevelType w:val="hybridMultilevel"/>
    <w:tmpl w:val="4B16198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28E013A"/>
    <w:multiLevelType w:val="hybridMultilevel"/>
    <w:tmpl w:val="F35A7770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23661C"/>
    <w:multiLevelType w:val="hybridMultilevel"/>
    <w:tmpl w:val="23DE5EDA"/>
    <w:lvl w:ilvl="0" w:tplc="5E02D2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EDA"/>
    <w:rsid w:val="0004007E"/>
    <w:rsid w:val="00047E3C"/>
    <w:rsid w:val="00052D8D"/>
    <w:rsid w:val="00064B00"/>
    <w:rsid w:val="00070629"/>
    <w:rsid w:val="00075306"/>
    <w:rsid w:val="000760A3"/>
    <w:rsid w:val="00083D32"/>
    <w:rsid w:val="000A7EDA"/>
    <w:rsid w:val="000C0D3C"/>
    <w:rsid w:val="000C43EE"/>
    <w:rsid w:val="000D642E"/>
    <w:rsid w:val="000E6D52"/>
    <w:rsid w:val="00163FF0"/>
    <w:rsid w:val="00167482"/>
    <w:rsid w:val="001721D1"/>
    <w:rsid w:val="00177E6B"/>
    <w:rsid w:val="00182171"/>
    <w:rsid w:val="0019561D"/>
    <w:rsid w:val="001A6176"/>
    <w:rsid w:val="001C4E96"/>
    <w:rsid w:val="001F0573"/>
    <w:rsid w:val="0022187B"/>
    <w:rsid w:val="00235F35"/>
    <w:rsid w:val="0025554F"/>
    <w:rsid w:val="002857B6"/>
    <w:rsid w:val="0029630A"/>
    <w:rsid w:val="002A32F4"/>
    <w:rsid w:val="002A66FA"/>
    <w:rsid w:val="0035312E"/>
    <w:rsid w:val="00354ED0"/>
    <w:rsid w:val="00355993"/>
    <w:rsid w:val="00391B92"/>
    <w:rsid w:val="003A5924"/>
    <w:rsid w:val="003C6157"/>
    <w:rsid w:val="003D7508"/>
    <w:rsid w:val="003D7A29"/>
    <w:rsid w:val="00401A76"/>
    <w:rsid w:val="00431446"/>
    <w:rsid w:val="004809C4"/>
    <w:rsid w:val="004C5024"/>
    <w:rsid w:val="004E0072"/>
    <w:rsid w:val="004E4AFC"/>
    <w:rsid w:val="005133EB"/>
    <w:rsid w:val="00543EE2"/>
    <w:rsid w:val="0056418D"/>
    <w:rsid w:val="00581572"/>
    <w:rsid w:val="00583DDE"/>
    <w:rsid w:val="005B5EC1"/>
    <w:rsid w:val="005E5633"/>
    <w:rsid w:val="005F6186"/>
    <w:rsid w:val="006063B4"/>
    <w:rsid w:val="00644ED8"/>
    <w:rsid w:val="00667E3F"/>
    <w:rsid w:val="00676101"/>
    <w:rsid w:val="006C027F"/>
    <w:rsid w:val="00706B77"/>
    <w:rsid w:val="0072440D"/>
    <w:rsid w:val="00771138"/>
    <w:rsid w:val="00773463"/>
    <w:rsid w:val="00776F6E"/>
    <w:rsid w:val="007A412D"/>
    <w:rsid w:val="007F2924"/>
    <w:rsid w:val="007F65CB"/>
    <w:rsid w:val="00801F08"/>
    <w:rsid w:val="0080608F"/>
    <w:rsid w:val="008326EF"/>
    <w:rsid w:val="00840BA3"/>
    <w:rsid w:val="00855645"/>
    <w:rsid w:val="00867F0C"/>
    <w:rsid w:val="00872EF5"/>
    <w:rsid w:val="00885EEC"/>
    <w:rsid w:val="00892F37"/>
    <w:rsid w:val="008A55B3"/>
    <w:rsid w:val="008D1C08"/>
    <w:rsid w:val="008D70A3"/>
    <w:rsid w:val="008E1271"/>
    <w:rsid w:val="008E6884"/>
    <w:rsid w:val="008F2E34"/>
    <w:rsid w:val="00906250"/>
    <w:rsid w:val="009521E5"/>
    <w:rsid w:val="009526FF"/>
    <w:rsid w:val="00A745CD"/>
    <w:rsid w:val="00A9656D"/>
    <w:rsid w:val="00AA418C"/>
    <w:rsid w:val="00AA6565"/>
    <w:rsid w:val="00AD08B3"/>
    <w:rsid w:val="00B00DB4"/>
    <w:rsid w:val="00B246B9"/>
    <w:rsid w:val="00B36D5F"/>
    <w:rsid w:val="00B50DC3"/>
    <w:rsid w:val="00B55179"/>
    <w:rsid w:val="00B82803"/>
    <w:rsid w:val="00B85D7D"/>
    <w:rsid w:val="00BA3F1E"/>
    <w:rsid w:val="00BB1F25"/>
    <w:rsid w:val="00BC0CEF"/>
    <w:rsid w:val="00BD18E0"/>
    <w:rsid w:val="00BD643E"/>
    <w:rsid w:val="00BF2044"/>
    <w:rsid w:val="00C02C7A"/>
    <w:rsid w:val="00C15F49"/>
    <w:rsid w:val="00C26A47"/>
    <w:rsid w:val="00C625E0"/>
    <w:rsid w:val="00C74F02"/>
    <w:rsid w:val="00C7561D"/>
    <w:rsid w:val="00C963FD"/>
    <w:rsid w:val="00CC40EA"/>
    <w:rsid w:val="00CE4420"/>
    <w:rsid w:val="00D1739E"/>
    <w:rsid w:val="00D57350"/>
    <w:rsid w:val="00D732A5"/>
    <w:rsid w:val="00D85789"/>
    <w:rsid w:val="00D94F43"/>
    <w:rsid w:val="00DD295B"/>
    <w:rsid w:val="00DD3313"/>
    <w:rsid w:val="00DD5075"/>
    <w:rsid w:val="00DE3EB9"/>
    <w:rsid w:val="00DF3974"/>
    <w:rsid w:val="00E1293E"/>
    <w:rsid w:val="00E241C5"/>
    <w:rsid w:val="00E24FDD"/>
    <w:rsid w:val="00E26333"/>
    <w:rsid w:val="00E30E5E"/>
    <w:rsid w:val="00E7425C"/>
    <w:rsid w:val="00E74B25"/>
    <w:rsid w:val="00E76F9A"/>
    <w:rsid w:val="00E82A15"/>
    <w:rsid w:val="00EC68A2"/>
    <w:rsid w:val="00F34613"/>
    <w:rsid w:val="00F639F2"/>
    <w:rsid w:val="00F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C9F0C"/>
  <w15:chartTrackingRefBased/>
  <w15:docId w15:val="{30E822D6-B1D3-4B25-B005-AC74A542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7F65CB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7F65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40"/>
      <w:szCs w:val="44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F65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F65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F65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F65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F65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F65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F65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F65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0D3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F65CB"/>
    <w:rPr>
      <w:caps/>
      <w:color w:val="FFFFFF" w:themeColor="background1"/>
      <w:spacing w:val="15"/>
      <w:sz w:val="40"/>
      <w:szCs w:val="44"/>
      <w:shd w:val="clear" w:color="auto" w:fill="5B9BD5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F65CB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C0D3C"/>
    <w:pPr>
      <w:spacing w:before="120" w:after="120"/>
    </w:pPr>
    <w:rPr>
      <w:rFonts w:cstheme="minorHAnsi"/>
      <w:b/>
      <w:bCs/>
      <w:caps/>
    </w:rPr>
  </w:style>
  <w:style w:type="character" w:styleId="Hyperlink">
    <w:name w:val="Hyperlink"/>
    <w:basedOn w:val="Standaardalinea-lettertype"/>
    <w:uiPriority w:val="99"/>
    <w:unhideWhenUsed/>
    <w:rsid w:val="000C0D3C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0C0D3C"/>
    <w:pPr>
      <w:spacing w:after="0"/>
      <w:ind w:left="220"/>
    </w:pPr>
    <w:rPr>
      <w:rFonts w:cstheme="minorHAnsi"/>
      <w:smallCaps/>
    </w:rPr>
  </w:style>
  <w:style w:type="paragraph" w:styleId="Inhopg3">
    <w:name w:val="toc 3"/>
    <w:basedOn w:val="Standaard"/>
    <w:next w:val="Standaard"/>
    <w:autoRedefine/>
    <w:uiPriority w:val="39"/>
    <w:unhideWhenUsed/>
    <w:rsid w:val="000C0D3C"/>
    <w:pPr>
      <w:spacing w:after="0"/>
      <w:ind w:left="440"/>
    </w:pPr>
    <w:rPr>
      <w:rFonts w:cstheme="minorHAnsi"/>
      <w:i/>
      <w:iCs/>
    </w:rPr>
  </w:style>
  <w:style w:type="paragraph" w:styleId="Inhopg4">
    <w:name w:val="toc 4"/>
    <w:basedOn w:val="Standaard"/>
    <w:next w:val="Standaard"/>
    <w:autoRedefine/>
    <w:uiPriority w:val="39"/>
    <w:unhideWhenUsed/>
    <w:rsid w:val="000C0D3C"/>
    <w:pPr>
      <w:spacing w:after="0"/>
      <w:ind w:left="66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0C0D3C"/>
    <w:pPr>
      <w:spacing w:after="0"/>
      <w:ind w:left="88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0C0D3C"/>
    <w:pPr>
      <w:spacing w:after="0"/>
      <w:ind w:left="11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0C0D3C"/>
    <w:pPr>
      <w:spacing w:after="0"/>
      <w:ind w:left="132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0C0D3C"/>
    <w:pPr>
      <w:spacing w:after="0"/>
      <w:ind w:left="154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0C0D3C"/>
    <w:pPr>
      <w:spacing w:after="0"/>
      <w:ind w:left="1760"/>
    </w:pPr>
    <w:rPr>
      <w:rFonts w:cstheme="minorHAnsi"/>
      <w:sz w:val="18"/>
      <w:szCs w:val="18"/>
    </w:rPr>
  </w:style>
  <w:style w:type="paragraph" w:styleId="Geenafstand">
    <w:name w:val="No Spacing"/>
    <w:link w:val="GeenafstandChar"/>
    <w:uiPriority w:val="1"/>
    <w:qFormat/>
    <w:rsid w:val="007F65CB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F65CB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F65CB"/>
    <w:rPr>
      <w:lang w:val="en-GB"/>
    </w:rPr>
  </w:style>
  <w:style w:type="table" w:styleId="Onopgemaaktetabel3">
    <w:name w:val="Plain Table 3"/>
    <w:basedOn w:val="Standaardtabel"/>
    <w:uiPriority w:val="43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">
    <w:name w:val="Table Grid"/>
    <w:basedOn w:val="Standaardtabel"/>
    <w:uiPriority w:val="39"/>
    <w:rsid w:val="007F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7F65CB"/>
    <w:pPr>
      <w:spacing w:after="0" w:line="240" w:lineRule="auto"/>
    </w:pPr>
    <w:tblPr>
      <w:tblStyleRowBandSize w:val="1"/>
      <w:tblStyleColBandSize w:val="1"/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7F65CB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F65CB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F65C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F65C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F65CB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F65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F65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F65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F65C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F65CB"/>
    <w:rPr>
      <w:b/>
      <w:bCs/>
    </w:rPr>
  </w:style>
  <w:style w:type="character" w:styleId="Nadruk">
    <w:name w:val="Emphasis"/>
    <w:uiPriority w:val="20"/>
    <w:qFormat/>
    <w:rsid w:val="007F65CB"/>
    <w:rPr>
      <w:caps/>
      <w:color w:val="1F4D78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7F65C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F65C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F65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F65CB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7F65CB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7F65CB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7F65CB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7F65CB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7F65CB"/>
    <w:rPr>
      <w:b/>
      <w:bCs/>
      <w:i/>
      <w:iCs/>
      <w:spacing w:val="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85789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85789"/>
  </w:style>
  <w:style w:type="character" w:styleId="Voetnootmarkering">
    <w:name w:val="footnote reference"/>
    <w:basedOn w:val="Standaardalinea-lettertype"/>
    <w:uiPriority w:val="99"/>
    <w:semiHidden/>
    <w:unhideWhenUsed/>
    <w:rsid w:val="00D85789"/>
    <w:rPr>
      <w:vertAlign w:val="superscript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3F1E"/>
  </w:style>
  <w:style w:type="character" w:styleId="Tekstvantijdelijkeaanduiding">
    <w:name w:val="Placeholder Text"/>
    <w:basedOn w:val="Standaardalinea-lettertype"/>
    <w:uiPriority w:val="99"/>
    <w:semiHidden/>
    <w:rsid w:val="00DE3EB9"/>
    <w:rPr>
      <w:color w:val="808080"/>
    </w:rPr>
  </w:style>
  <w:style w:type="paragraph" w:styleId="Normaalweb">
    <w:name w:val="Normal (Web)"/>
    <w:basedOn w:val="Standaard"/>
    <w:uiPriority w:val="99"/>
    <w:unhideWhenUsed/>
    <w:rsid w:val="001C4E9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BD64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8509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394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671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732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bos\Downloads\Sjablo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A22963-9B36-48D6-8D2D-99F081B19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Sjabloon.dotx</Template>
  <TotalTime>98</TotalTime>
  <Pages>5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Cronesteyn</vt:lpstr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Cronesteyn</dc:title>
  <dc:subject>Technisch ontwerp</dc:subject>
  <dc:creator>Jasper Verheugd</dc:creator>
  <cp:keywords/>
  <dc:description/>
  <cp:lastModifiedBy>Guido Vosselman</cp:lastModifiedBy>
  <cp:revision>27</cp:revision>
  <dcterms:created xsi:type="dcterms:W3CDTF">2018-03-16T10:01:00Z</dcterms:created>
  <dcterms:modified xsi:type="dcterms:W3CDTF">2018-05-16T14:42:00Z</dcterms:modified>
  <cp:contentStatus>1.0</cp:contentStatus>
</cp:coreProperties>
</file>